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78C" w:rsidRPr="00DE6D9A" w:rsidRDefault="00A9565B" w:rsidP="00DE6D9A">
      <w:pPr>
        <w:ind w:firstLineChars="200" w:firstLine="420"/>
        <w:rPr>
          <w:rFonts w:ascii="time" w:eastAsia="宋体" w:hAnsi="time" w:cs="黑体"/>
          <w:szCs w:val="28"/>
        </w:rPr>
      </w:pPr>
      <w:bookmarkStart w:id="0" w:name="_GoBack"/>
      <w:r w:rsidRPr="00DE6D9A">
        <w:rPr>
          <w:rFonts w:ascii="time" w:eastAsia="宋体" w:hAnsi="time" w:cs="黑体" w:hint="eastAsia"/>
          <w:szCs w:val="28"/>
        </w:rPr>
        <w:t>第</w:t>
      </w:r>
      <w:r w:rsidRPr="00DE6D9A">
        <w:rPr>
          <w:rFonts w:ascii="time" w:eastAsia="宋体" w:hAnsi="time" w:cs="黑体" w:hint="eastAsia"/>
          <w:szCs w:val="28"/>
        </w:rPr>
        <w:t>35</w:t>
      </w:r>
      <w:r w:rsidRPr="00DE6D9A">
        <w:rPr>
          <w:rFonts w:ascii="time" w:eastAsia="宋体" w:hAnsi="time" w:cs="黑体" w:hint="eastAsia"/>
          <w:szCs w:val="28"/>
        </w:rPr>
        <w:t>届全国物理奥赛复赛理论考试模拟试题参考答案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  <w:szCs w:val="21"/>
        </w:rPr>
      </w:pPr>
      <w:r w:rsidRPr="00DE6D9A">
        <w:rPr>
          <w:rFonts w:ascii="time" w:eastAsia="宋体" w:hAnsi="time" w:cs="黑体" w:hint="eastAsia"/>
          <w:szCs w:val="21"/>
        </w:rPr>
        <w:t>题一</w:t>
      </w:r>
      <w:r w:rsidRPr="00DE6D9A">
        <w:rPr>
          <w:rFonts w:ascii="time" w:eastAsia="宋体" w:hAnsi="time" w:cs="黑体" w:hint="eastAsia"/>
          <w:szCs w:val="21"/>
        </w:rPr>
        <w:t>.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  <w:szCs w:val="21"/>
        </w:rPr>
      </w:pPr>
      <w:r w:rsidRPr="00DE6D9A">
        <w:rPr>
          <w:rFonts w:ascii="time" w:eastAsia="宋体" w:hAnsi="time" w:cs="黑体" w:hint="eastAsia"/>
          <w:szCs w:val="21"/>
        </w:rPr>
        <w:t>月球绕地球运动的动力学方程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  <w:szCs w:val="21"/>
        </w:rPr>
      </w:pPr>
      <w:r w:rsidRPr="00DE6D9A">
        <w:rPr>
          <w:rFonts w:ascii="time" w:eastAsia="宋体" w:hAnsi="time" w:cs="黑体" w:hint="eastAsia"/>
          <w:position w:val="-24"/>
          <w:szCs w:val="21"/>
        </w:rPr>
        <w:object w:dxaOrig="16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3pt;height:30.9pt" o:ole="">
            <v:imagedata r:id="rId8" o:title=""/>
          </v:shape>
          <o:OLEObject Type="Embed" ProgID="Equation.3" ShapeID="_x0000_i1025" DrawAspect="Content" ObjectID="_1594037096" r:id="rId9"/>
        </w:object>
      </w:r>
      <w:r w:rsidR="00BB1C81" w:rsidRPr="00DE6D9A">
        <w:rPr>
          <w:rFonts w:ascii="time" w:eastAsia="宋体" w:hAnsi="time" w:cs="黑体" w:hint="eastAsia"/>
          <w:szCs w:val="21"/>
        </w:rPr>
        <w:t>（</w:t>
      </w:r>
      <w:r w:rsidR="00BB1C81" w:rsidRPr="00DE6D9A">
        <w:rPr>
          <w:rFonts w:ascii="time" w:eastAsia="宋体" w:hAnsi="time" w:cs="黑体" w:hint="eastAsia"/>
          <w:szCs w:val="21"/>
        </w:rPr>
        <w:t>6</w:t>
      </w:r>
      <w:r w:rsidR="00BB1C81" w:rsidRPr="00DE6D9A">
        <w:rPr>
          <w:rFonts w:ascii="time" w:eastAsia="宋体" w:hAnsi="time" w:cs="黑体" w:hint="eastAsia"/>
          <w:szCs w:val="21"/>
        </w:rPr>
        <w:t>‘）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令</w:t>
      </w:r>
      <w:r w:rsidRPr="00DE6D9A">
        <w:rPr>
          <w:rFonts w:ascii="time" w:eastAsia="宋体" w:hAnsi="time" w:cs="黑体" w:hint="eastAsia"/>
          <w:position w:val="-12"/>
        </w:rPr>
        <w:object w:dxaOrig="920" w:dyaOrig="360">
          <v:shape id="_x0000_i1026" type="#_x0000_t75" style="width:46.15pt;height:18.45pt" o:ole="">
            <v:imagedata r:id="rId10" o:title=""/>
          </v:shape>
          <o:OLEObject Type="Embed" ProgID="Equation.3" ShapeID="_x0000_i1026" DrawAspect="Content" ObjectID="_1594037097" r:id="rId11"/>
        </w:object>
      </w:r>
      <w:r w:rsidRPr="00DE6D9A">
        <w:rPr>
          <w:rFonts w:ascii="time" w:eastAsia="宋体" w:hAnsi="time" w:cs="黑体" w:hint="eastAsia"/>
        </w:rPr>
        <w:t>，</w:t>
      </w:r>
      <w:r w:rsidRPr="00DE6D9A">
        <w:rPr>
          <w:rFonts w:ascii="time" w:eastAsia="宋体" w:hAnsi="time" w:cs="黑体" w:hint="eastAsia"/>
          <w:position w:val="-12"/>
        </w:rPr>
        <w:object w:dxaOrig="820" w:dyaOrig="360">
          <v:shape id="_x0000_i1027" type="#_x0000_t75" style="width:41.1pt;height:18.45pt" o:ole="">
            <v:imagedata r:id="rId12" o:title=""/>
          </v:shape>
          <o:OLEObject Type="Embed" ProgID="Equation.3" ShapeID="_x0000_i1027" DrawAspect="Content" ObjectID="_1594037098" r:id="rId13"/>
        </w:object>
      </w:r>
      <w:r w:rsidRPr="00DE6D9A">
        <w:rPr>
          <w:rFonts w:ascii="time" w:eastAsia="宋体" w:hAnsi="time" w:cs="黑体" w:hint="eastAsia"/>
        </w:rPr>
        <w:t>，利用角动量</w:t>
      </w:r>
      <w:r w:rsidRPr="00DE6D9A">
        <w:rPr>
          <w:rFonts w:ascii="time" w:eastAsia="宋体" w:hAnsi="time" w:cs="黑体" w:hint="eastAsia"/>
          <w:position w:val="-4"/>
        </w:rPr>
        <w:object w:dxaOrig="220" w:dyaOrig="260">
          <v:shape id="_x0000_i1028" type="#_x0000_t75" style="width:11.1pt;height:12.45pt" o:ole="">
            <v:imagedata r:id="rId14" o:title=""/>
          </v:shape>
          <o:OLEObject Type="Embed" ProgID="Equation.3" ShapeID="_x0000_i1028" DrawAspect="Content" ObjectID="_1594037099" r:id="rId15"/>
        </w:object>
      </w:r>
      <w:r w:rsidRPr="00DE6D9A">
        <w:rPr>
          <w:rFonts w:ascii="time" w:eastAsia="宋体" w:hAnsi="time" w:cs="黑体" w:hint="eastAsia"/>
        </w:rPr>
        <w:t>守恒，取一阶近似得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30"/>
        </w:rPr>
        <w:object w:dxaOrig="1359" w:dyaOrig="680">
          <v:shape id="_x0000_i1029" type="#_x0000_t75" style="width:67.4pt;height:34.15pt" o:ole="">
            <v:imagedata r:id="rId16" o:title=""/>
          </v:shape>
          <o:OLEObject Type="Embed" ProgID="Equation.3" ShapeID="_x0000_i1029" DrawAspect="Content" ObjectID="_1594037100" r:id="rId17"/>
        </w:object>
      </w:r>
      <w:r w:rsidR="00BB1C81" w:rsidRPr="00DE6D9A">
        <w:rPr>
          <w:rFonts w:ascii="time" w:eastAsia="宋体" w:hAnsi="time" w:cs="黑体" w:hint="eastAsia"/>
        </w:rPr>
        <w:t>（</w:t>
      </w:r>
      <w:r w:rsidR="00BB1C81" w:rsidRPr="00DE6D9A">
        <w:rPr>
          <w:rFonts w:ascii="time" w:eastAsia="宋体" w:hAnsi="time" w:cs="黑体" w:hint="eastAsia"/>
        </w:rPr>
        <w:t>6</w:t>
      </w:r>
      <w:r w:rsidR="00BB1C81" w:rsidRPr="00DE6D9A">
        <w:rPr>
          <w:rFonts w:ascii="time" w:eastAsia="宋体" w:hAnsi="time" w:cs="黑体" w:hint="eastAsia"/>
        </w:rPr>
        <w:t>‘）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椭圆轨迹取一阶近似得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24"/>
        </w:rPr>
        <w:object w:dxaOrig="2820" w:dyaOrig="620">
          <v:shape id="_x0000_i1030" type="#_x0000_t75" style="width:141.3pt;height:30.9pt" o:ole="">
            <v:imagedata r:id="rId18" o:title=""/>
          </v:shape>
          <o:OLEObject Type="Embed" ProgID="Equation.3" ShapeID="_x0000_i1030" DrawAspect="Content" ObjectID="_1594037101" r:id="rId19"/>
        </w:object>
      </w:r>
      <w:r w:rsidR="00BB1C81" w:rsidRPr="00DE6D9A">
        <w:rPr>
          <w:rFonts w:ascii="time" w:eastAsia="宋体" w:hAnsi="time" w:cs="黑体" w:hint="eastAsia"/>
        </w:rPr>
        <w:t>（</w:t>
      </w:r>
      <w:r w:rsidR="00BB1C81" w:rsidRPr="00DE6D9A">
        <w:rPr>
          <w:rFonts w:ascii="time" w:eastAsia="宋体" w:hAnsi="time" w:cs="黑体" w:hint="eastAsia"/>
        </w:rPr>
        <w:t>6</w:t>
      </w:r>
      <w:r w:rsidR="00BB1C81" w:rsidRPr="00DE6D9A">
        <w:rPr>
          <w:rFonts w:ascii="time" w:eastAsia="宋体" w:hAnsi="time" w:cs="黑体" w:hint="eastAsia"/>
        </w:rPr>
        <w:t>‘）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对比可得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12"/>
        </w:rPr>
        <w:object w:dxaOrig="639" w:dyaOrig="360">
          <v:shape id="_x0000_i1031" type="#_x0000_t75" style="width:31.85pt;height:18.45pt" o:ole="">
            <v:imagedata r:id="rId20" o:title=""/>
          </v:shape>
          <o:OLEObject Type="Embed" ProgID="Equation.3" ShapeID="_x0000_i1031" DrawAspect="Content" ObjectID="_1594037102" r:id="rId21"/>
        </w:object>
      </w:r>
      <w:r w:rsidR="00BB1C81" w:rsidRPr="00DE6D9A">
        <w:rPr>
          <w:rFonts w:ascii="time" w:eastAsia="宋体" w:hAnsi="time" w:cs="黑体" w:hint="eastAsia"/>
        </w:rPr>
        <w:t>（</w:t>
      </w:r>
      <w:r w:rsidR="00BB1C81" w:rsidRPr="00DE6D9A">
        <w:rPr>
          <w:rFonts w:ascii="time" w:eastAsia="宋体" w:hAnsi="time" w:cs="黑体" w:hint="eastAsia"/>
        </w:rPr>
        <w:t>5</w:t>
      </w:r>
      <w:r w:rsidR="00BB1C81" w:rsidRPr="00DE6D9A">
        <w:rPr>
          <w:rFonts w:ascii="time" w:eastAsia="宋体" w:hAnsi="time" w:cs="黑体" w:hint="eastAsia"/>
        </w:rPr>
        <w:t>‘）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此即认为是径向微扰导致正圆轨迹变为椭圆轨迹（近似圆周轨迹）。利用天体轨道参数，得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24"/>
        </w:rPr>
        <w:object w:dxaOrig="1840" w:dyaOrig="660">
          <v:shape id="_x0000_i1032" type="#_x0000_t75" style="width:92.3pt;height:32.75pt" o:ole="">
            <v:imagedata r:id="rId22" o:title=""/>
          </v:shape>
          <o:OLEObject Type="Embed" ProgID="Equation.3" ShapeID="_x0000_i1032" DrawAspect="Content" ObjectID="_1594037103" r:id="rId23"/>
        </w:object>
      </w:r>
      <w:r w:rsidR="00BB1C81" w:rsidRPr="00DE6D9A">
        <w:rPr>
          <w:rFonts w:ascii="time" w:eastAsia="宋体" w:hAnsi="time" w:cs="黑体" w:hint="eastAsia"/>
        </w:rPr>
        <w:t>（</w:t>
      </w:r>
      <w:r w:rsidR="00BB1C81" w:rsidRPr="00DE6D9A">
        <w:rPr>
          <w:rFonts w:ascii="time" w:eastAsia="宋体" w:hAnsi="time" w:cs="黑体" w:hint="eastAsia"/>
        </w:rPr>
        <w:t>5</w:t>
      </w:r>
      <w:r w:rsidR="00BB1C81" w:rsidRPr="00DE6D9A">
        <w:rPr>
          <w:rFonts w:ascii="time" w:eastAsia="宋体" w:hAnsi="time" w:cs="黑体" w:hint="eastAsia"/>
        </w:rPr>
        <w:t>‘）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记振动频率为</w:t>
      </w:r>
      <w:r w:rsidRPr="00DE6D9A">
        <w:rPr>
          <w:rFonts w:ascii="time" w:eastAsia="宋体" w:hAnsi="time" w:cs="黑体" w:hint="eastAsia"/>
          <w:position w:val="-6"/>
        </w:rPr>
        <w:object w:dxaOrig="240" w:dyaOrig="220">
          <v:shape id="_x0000_i1033" type="#_x0000_t75" style="width:11.55pt;height:11.1pt" o:ole="">
            <v:imagedata r:id="rId24" o:title=""/>
          </v:shape>
          <o:OLEObject Type="Embed" ProgID="Equation.3" ShapeID="_x0000_i1033" DrawAspect="Content" ObjectID="_1594037104" r:id="rId25"/>
        </w:object>
      </w:r>
      <w:r w:rsidRPr="00DE6D9A">
        <w:rPr>
          <w:rFonts w:ascii="time" w:eastAsia="宋体" w:hAnsi="time" w:cs="黑体" w:hint="eastAsia"/>
        </w:rPr>
        <w:t>，取一阶相对变化量得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24"/>
        </w:rPr>
        <w:object w:dxaOrig="4020" w:dyaOrig="660">
          <v:shape id="_x0000_i1034" type="#_x0000_t75" style="width:201.2pt;height:32.75pt" o:ole="">
            <v:imagedata r:id="rId26" o:title=""/>
          </v:shape>
          <o:OLEObject Type="Embed" ProgID="Equation.3" ShapeID="_x0000_i1034" DrawAspect="Content" ObjectID="_1594037105" r:id="rId27"/>
        </w:object>
      </w:r>
      <w:r w:rsidR="00BB1C81" w:rsidRPr="00DE6D9A">
        <w:rPr>
          <w:rFonts w:ascii="time" w:eastAsia="宋体" w:hAnsi="time" w:cs="黑体" w:hint="eastAsia"/>
        </w:rPr>
        <w:t>（</w:t>
      </w:r>
      <w:r w:rsidR="00BB1C81" w:rsidRPr="00DE6D9A">
        <w:rPr>
          <w:rFonts w:ascii="time" w:eastAsia="宋体" w:hAnsi="time" w:cs="黑体" w:hint="eastAsia"/>
        </w:rPr>
        <w:t>6</w:t>
      </w:r>
      <w:r w:rsidR="00BB1C81" w:rsidRPr="00DE6D9A">
        <w:rPr>
          <w:rFonts w:ascii="time" w:eastAsia="宋体" w:hAnsi="time" w:cs="黑体" w:hint="eastAsia"/>
        </w:rPr>
        <w:t>‘）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利用最强烈参变共振的条件，得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30"/>
        </w:rPr>
        <w:object w:dxaOrig="2580" w:dyaOrig="680">
          <v:shape id="_x0000_i1035" type="#_x0000_t75" style="width:129.25pt;height:34.15pt" o:ole="">
            <v:imagedata r:id="rId28" o:title=""/>
          </v:shape>
          <o:OLEObject Type="Embed" ProgID="Equation.3" ShapeID="_x0000_i1035" DrawAspect="Content" ObjectID="_1594037106" r:id="rId29"/>
        </w:object>
      </w:r>
      <w:r w:rsidR="00BB1C81" w:rsidRPr="00DE6D9A">
        <w:rPr>
          <w:rFonts w:ascii="time" w:eastAsia="宋体" w:hAnsi="time" w:cs="黑体" w:hint="eastAsia"/>
        </w:rPr>
        <w:t>（</w:t>
      </w:r>
      <w:r w:rsidR="00BB1C81" w:rsidRPr="00DE6D9A">
        <w:rPr>
          <w:rFonts w:ascii="time" w:eastAsia="宋体" w:hAnsi="time" w:cs="黑体" w:hint="eastAsia"/>
        </w:rPr>
        <w:t>6</w:t>
      </w:r>
      <w:r w:rsidR="00BB1C81" w:rsidRPr="00DE6D9A">
        <w:rPr>
          <w:rFonts w:ascii="time" w:eastAsia="宋体" w:hAnsi="time" w:cs="黑体" w:hint="eastAsia"/>
        </w:rPr>
        <w:t>‘）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此即该系统发生最强烈参变共振的条件。</w:t>
      </w:r>
    </w:p>
    <w:p w:rsidR="00CF278C" w:rsidRPr="00DE6D9A" w:rsidRDefault="00CF278C" w:rsidP="00DE6D9A">
      <w:pPr>
        <w:ind w:firstLineChars="200" w:firstLine="420"/>
        <w:rPr>
          <w:rFonts w:ascii="time" w:eastAsia="宋体" w:hAnsi="time" w:cs="黑体"/>
        </w:rPr>
      </w:pP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题二</w:t>
      </w:r>
      <w:r w:rsidRPr="00DE6D9A">
        <w:rPr>
          <w:rFonts w:ascii="time" w:eastAsia="宋体" w:hAnsi="time" w:cs="黑体" w:hint="eastAsia"/>
        </w:rPr>
        <w:t>.</w:t>
      </w:r>
    </w:p>
    <w:p w:rsidR="00CF278C" w:rsidRPr="00DE6D9A" w:rsidRDefault="009F5AE4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/>
          <w:noProof/>
        </w:rPr>
        <w:lastRenderedPageBreak/>
        <w:drawing>
          <wp:inline distT="0" distB="0" distL="0" distR="0" wp14:anchorId="49F649D2" wp14:editId="5D517F5F">
            <wp:extent cx="5274310" cy="2933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65B" w:rsidRPr="00DE6D9A">
        <w:rPr>
          <w:rFonts w:ascii="time" w:eastAsia="宋体" w:hAnsi="time" w:cs="黑体" w:hint="eastAsia"/>
        </w:rPr>
        <w:t>题三</w:t>
      </w:r>
      <w:r w:rsidR="00A9565B" w:rsidRPr="00DE6D9A">
        <w:rPr>
          <w:rFonts w:ascii="time" w:eastAsia="宋体" w:hAnsi="time" w:cs="黑体" w:hint="eastAsia"/>
        </w:rPr>
        <w:t>.</w:t>
      </w:r>
    </w:p>
    <w:p w:rsidR="00CF278C" w:rsidRPr="00DE6D9A" w:rsidRDefault="001B7E6F" w:rsidP="00DE6D9A">
      <w:pPr>
        <w:numPr>
          <w:ilvl w:val="0"/>
          <w:numId w:val="1"/>
        </w:num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显然各杆角速度相等，</w:t>
      </w:r>
      <w:r w:rsidR="00A9565B" w:rsidRPr="00DE6D9A">
        <w:rPr>
          <w:rFonts w:ascii="time" w:eastAsia="宋体" w:hAnsi="time" w:cs="黑体" w:hint="eastAsia"/>
        </w:rPr>
        <w:t>由机械能守恒得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28"/>
        </w:rPr>
        <w:object w:dxaOrig="6120" w:dyaOrig="680">
          <v:shape id="_x0000_i1036" type="#_x0000_t75" style="width:306.3pt;height:34.15pt" o:ole="">
            <v:imagedata r:id="rId31" o:title=""/>
          </v:shape>
          <o:OLEObject Type="Embed" ProgID="Equation.3" ShapeID="_x0000_i1036" DrawAspect="Content" ObjectID="_1594037107" r:id="rId32"/>
        </w:object>
      </w:r>
      <w:r w:rsidR="004565C9" w:rsidRPr="00DE6D9A">
        <w:rPr>
          <w:rFonts w:ascii="time" w:eastAsia="宋体" w:hAnsi="time" w:cs="黑体" w:hint="eastAsia"/>
          <w:position w:val="-28"/>
        </w:rPr>
        <w:t xml:space="preserve">     (3</w:t>
      </w:r>
      <w:r w:rsidR="004565C9" w:rsidRPr="00DE6D9A">
        <w:rPr>
          <w:rFonts w:ascii="time" w:eastAsia="宋体" w:hAnsi="time" w:cs="黑体"/>
          <w:position w:val="-28"/>
        </w:rPr>
        <w:t>’</w:t>
      </w:r>
      <w:r w:rsidR="004565C9" w:rsidRPr="00DE6D9A">
        <w:rPr>
          <w:rFonts w:ascii="time" w:eastAsia="宋体" w:hAnsi="time" w:cs="黑体" w:hint="eastAsia"/>
          <w:position w:val="-28"/>
        </w:rPr>
        <w:t>)</w:t>
      </w:r>
    </w:p>
    <w:p w:rsidR="00CF278C" w:rsidRPr="00DE6D9A" w:rsidRDefault="001B7E6F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其中</w:t>
      </w:r>
      <m:oMath>
        <m:sSub>
          <m:sSubPr>
            <m:ctrlPr>
              <w:rPr>
                <w:rFonts w:ascii="Cambria Math" w:eastAsia="宋体" w:hAnsi="Cambria Math" w:cs="黑体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>v</m:t>
            </m:r>
          </m:e>
          <m:sub>
            <m:r>
              <w:rPr>
                <w:rFonts w:ascii="Cambria Math" w:eastAsia="宋体" w:hAnsi="Cambria Math" w:cs="黑体" w:hint="eastAsia"/>
              </w:rPr>
              <m:t>c</m:t>
            </m:r>
          </m:sub>
        </m:sSub>
      </m:oMath>
      <w:r w:rsidRPr="00DE6D9A">
        <w:rPr>
          <w:rFonts w:ascii="time" w:eastAsia="宋体" w:hAnsi="time" w:cs="黑体" w:hint="eastAsia"/>
        </w:rPr>
        <w:t>为下杆质心速度，</w:t>
      </w:r>
      <w:r w:rsidR="00A9565B" w:rsidRPr="00DE6D9A">
        <w:rPr>
          <w:rFonts w:ascii="time" w:eastAsia="宋体" w:hAnsi="time" w:cs="黑体" w:hint="eastAsia"/>
        </w:rPr>
        <w:t>由运动学关联得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28"/>
        </w:rPr>
        <w:object w:dxaOrig="2920" w:dyaOrig="680">
          <v:shape id="_x0000_i1037" type="#_x0000_t75" style="width:146.3pt;height:34.15pt" o:ole="">
            <v:imagedata r:id="rId33" o:title=""/>
          </v:shape>
          <o:OLEObject Type="Embed" ProgID="Equation.3" ShapeID="_x0000_i1037" DrawAspect="Content" ObjectID="_1594037108" r:id="rId34"/>
        </w:object>
      </w:r>
      <w:r w:rsidR="004565C9" w:rsidRPr="00DE6D9A">
        <w:rPr>
          <w:rFonts w:ascii="time" w:eastAsia="宋体" w:hAnsi="time" w:cs="黑体" w:hint="eastAsia"/>
          <w:position w:val="-28"/>
        </w:rPr>
        <w:t xml:space="preserve">      (2</w:t>
      </w:r>
      <w:r w:rsidR="004565C9" w:rsidRPr="00DE6D9A">
        <w:rPr>
          <w:rFonts w:ascii="time" w:eastAsia="宋体" w:hAnsi="time" w:cs="黑体"/>
          <w:position w:val="-28"/>
        </w:rPr>
        <w:t>’</w:t>
      </w:r>
      <w:r w:rsidR="004565C9" w:rsidRPr="00DE6D9A">
        <w:rPr>
          <w:rFonts w:ascii="time" w:eastAsia="宋体" w:hAnsi="time" w:cs="黑体" w:hint="eastAsia"/>
          <w:position w:val="-28"/>
        </w:rPr>
        <w:t>)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其中</w:t>
      </w:r>
      <w:r w:rsidRPr="00DE6D9A">
        <w:rPr>
          <w:rFonts w:ascii="time" w:eastAsia="宋体" w:hAnsi="time" w:cs="黑体" w:hint="eastAsia"/>
          <w:position w:val="-24"/>
        </w:rPr>
        <w:object w:dxaOrig="1100" w:dyaOrig="680">
          <v:shape id="_x0000_i1038" type="#_x0000_t75" style="width:54.9pt;height:34.15pt" o:ole="">
            <v:imagedata r:id="rId35" o:title=""/>
          </v:shape>
          <o:OLEObject Type="Embed" ProgID="Equation.3" ShapeID="_x0000_i1038" DrawAspect="Content" ObjectID="_1594037109" r:id="rId36"/>
        </w:object>
      </w:r>
      <w:r w:rsidRPr="00DE6D9A">
        <w:rPr>
          <w:rFonts w:ascii="time" w:eastAsia="宋体" w:hAnsi="time" w:cs="黑体" w:hint="eastAsia"/>
        </w:rPr>
        <w:t>，联立解得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26"/>
        </w:rPr>
        <w:object w:dxaOrig="1260" w:dyaOrig="740">
          <v:shape id="_x0000_i1039" type="#_x0000_t75" style="width:62.75pt;height:36.9pt" o:ole="">
            <v:imagedata r:id="rId37" o:title=""/>
          </v:shape>
          <o:OLEObject Type="Embed" ProgID="Equation.3" ShapeID="_x0000_i1039" DrawAspect="Content" ObjectID="_1594037110" r:id="rId38"/>
        </w:object>
      </w:r>
      <w:r w:rsidR="004565C9" w:rsidRPr="00DE6D9A">
        <w:rPr>
          <w:rFonts w:ascii="time" w:eastAsia="宋体" w:hAnsi="time" w:cs="黑体" w:hint="eastAsia"/>
          <w:position w:val="-26"/>
        </w:rPr>
        <w:t xml:space="preserve">     (2</w:t>
      </w:r>
      <w:r w:rsidR="004565C9" w:rsidRPr="00DE6D9A">
        <w:rPr>
          <w:rFonts w:ascii="time" w:eastAsia="宋体" w:hAnsi="time" w:cs="黑体"/>
          <w:position w:val="-26"/>
        </w:rPr>
        <w:t>’</w:t>
      </w:r>
      <w:r w:rsidR="004565C9" w:rsidRPr="00DE6D9A">
        <w:rPr>
          <w:rFonts w:ascii="time" w:eastAsia="宋体" w:hAnsi="time" w:cs="黑体" w:hint="eastAsia"/>
          <w:position w:val="-26"/>
        </w:rPr>
        <w:t>)</w:t>
      </w:r>
    </w:p>
    <w:p w:rsidR="001B7E6F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再由运动学关联</w:t>
      </w:r>
      <w:r w:rsidR="001B7E6F" w:rsidRPr="00DE6D9A">
        <w:rPr>
          <w:rFonts w:ascii="time" w:eastAsia="宋体" w:hAnsi="time" w:cs="黑体" w:hint="eastAsia"/>
        </w:rPr>
        <w:t>，</w:t>
      </w:r>
    </w:p>
    <w:p w:rsidR="004565C9" w:rsidRPr="00DE6D9A" w:rsidRDefault="00917C93" w:rsidP="00DE6D9A">
      <w:pPr>
        <w:ind w:firstLineChars="200" w:firstLine="420"/>
        <w:rPr>
          <w:rFonts w:ascii="time" w:eastAsia="宋体" w:hAnsi="time" w:cs="黑体"/>
        </w:rPr>
      </w:pPr>
      <m:oMath>
        <m:sSub>
          <m:sSubPr>
            <m:ctrlPr>
              <w:rPr>
                <w:rFonts w:ascii="Cambria Math" w:eastAsia="宋体" w:hAnsi="Cambria Math" w:cs="黑体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>v</m:t>
            </m:r>
          </m:e>
          <m:sub>
            <m:r>
              <w:rPr>
                <w:rFonts w:ascii="Cambria Math" w:eastAsia="宋体" w:hAnsi="Cambria Math" w:cs="黑体" w:hint="eastAsia"/>
              </w:rPr>
              <m:t>右</m:t>
            </m:r>
          </m:sub>
        </m:sSub>
        <m:r>
          <w:rPr>
            <w:rFonts w:ascii="Cambria Math" w:eastAsia="宋体" w:hAnsi="Cambria Math" w:cs="黑体"/>
          </w:rPr>
          <m:t>=</m:t>
        </m:r>
        <m:r>
          <w:rPr>
            <w:rFonts w:ascii="Cambria Math" w:eastAsia="宋体" w:hAnsi="Cambria Math" w:cs="黑体" w:hint="eastAsia"/>
          </w:rPr>
          <m:t>ωl</m:t>
        </m:r>
      </m:oMath>
      <w:r w:rsidR="004565C9" w:rsidRPr="00DE6D9A">
        <w:rPr>
          <w:rFonts w:ascii="time" w:eastAsia="宋体" w:hAnsi="time" w:cs="黑体" w:hint="eastAsia"/>
        </w:rPr>
        <w:t xml:space="preserve">     (2</w:t>
      </w:r>
      <w:r w:rsidR="004565C9" w:rsidRPr="00DE6D9A">
        <w:rPr>
          <w:rFonts w:ascii="time" w:eastAsia="宋体" w:hAnsi="time" w:cs="黑体"/>
        </w:rPr>
        <w:t>’</w:t>
      </w:r>
      <w:r w:rsidR="004565C9" w:rsidRPr="00DE6D9A">
        <w:rPr>
          <w:rFonts w:ascii="time" w:eastAsia="宋体" w:hAnsi="time" w:cs="黑体" w:hint="eastAsia"/>
        </w:rPr>
        <w:t>)</w:t>
      </w:r>
    </w:p>
    <w:p w:rsidR="001B7E6F" w:rsidRPr="00DE6D9A" w:rsidRDefault="00917C93" w:rsidP="00DE6D9A">
      <w:pPr>
        <w:ind w:firstLineChars="200" w:firstLine="420"/>
        <w:rPr>
          <w:rFonts w:ascii="time" w:eastAsia="宋体" w:hAnsi="time" w:cs="黑体"/>
        </w:rPr>
      </w:pPr>
      <m:oMath>
        <m:sSub>
          <m:sSubPr>
            <m:ctrlPr>
              <w:rPr>
                <w:rFonts w:ascii="Cambria Math" w:eastAsia="宋体" w:hAnsi="Cambria Math" w:cs="黑体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>v</m:t>
            </m:r>
          </m:e>
          <m:sub>
            <m:r>
              <w:rPr>
                <w:rFonts w:ascii="Cambria Math" w:eastAsia="宋体" w:hAnsi="Cambria Math" w:cs="黑体" w:hint="eastAsia"/>
              </w:rPr>
              <m:t>下</m:t>
            </m:r>
          </m:sub>
        </m:sSub>
        <m:r>
          <w:rPr>
            <w:rFonts w:ascii="Cambria Math" w:eastAsia="宋体" w:hAnsi="Cambria Math" w:cs="黑体"/>
          </w:rPr>
          <m:t>=</m:t>
        </m:r>
        <m:rad>
          <m:radPr>
            <m:degHide m:val="1"/>
            <m:ctrlPr>
              <w:rPr>
                <w:rFonts w:ascii="Cambria Math" w:eastAsia="宋体" w:hAnsi="Cambria Math" w:cs="黑体"/>
                <w:i/>
              </w:rPr>
            </m:ctrlPr>
          </m:radPr>
          <m:deg/>
          <m:e>
            <m:r>
              <w:rPr>
                <w:rFonts w:ascii="Cambria Math" w:eastAsia="宋体" w:hAnsi="Cambria Math" w:cs="黑体"/>
              </w:rPr>
              <m:t>2</m:t>
            </m:r>
          </m:e>
        </m:rad>
        <m:r>
          <w:rPr>
            <w:rFonts w:ascii="Cambria Math" w:eastAsia="宋体" w:hAnsi="Cambria Math" w:cs="黑体" w:hint="eastAsia"/>
          </w:rPr>
          <m:t>ωl</m:t>
        </m:r>
      </m:oMath>
      <w:r w:rsidR="004565C9" w:rsidRPr="00DE6D9A">
        <w:rPr>
          <w:rFonts w:ascii="time" w:eastAsia="宋体" w:hAnsi="time" w:cs="黑体" w:hint="eastAsia"/>
        </w:rPr>
        <w:t xml:space="preserve">     (2</w:t>
      </w:r>
      <w:r w:rsidR="004565C9" w:rsidRPr="00DE6D9A">
        <w:rPr>
          <w:rFonts w:ascii="time" w:eastAsia="宋体" w:hAnsi="time" w:cs="黑体"/>
        </w:rPr>
        <w:t>’</w:t>
      </w:r>
      <w:r w:rsidR="004565C9" w:rsidRPr="00DE6D9A">
        <w:rPr>
          <w:rFonts w:ascii="time" w:eastAsia="宋体" w:hAnsi="time" w:cs="黑体" w:hint="eastAsia"/>
        </w:rPr>
        <w:t>)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得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26"/>
        </w:rPr>
        <w:object w:dxaOrig="1420" w:dyaOrig="740">
          <v:shape id="_x0000_i1040" type="#_x0000_t75" style="width:71.05pt;height:36.9pt" o:ole="">
            <v:imagedata r:id="rId39" o:title=""/>
          </v:shape>
          <o:OLEObject Type="Embed" ProgID="Equation.3" ShapeID="_x0000_i1040" DrawAspect="Content" ObjectID="_1594037111" r:id="rId40"/>
        </w:object>
      </w:r>
      <w:r w:rsidR="004565C9" w:rsidRPr="00DE6D9A">
        <w:rPr>
          <w:rFonts w:ascii="time" w:eastAsia="宋体" w:hAnsi="time" w:cs="黑体" w:hint="eastAsia"/>
          <w:position w:val="-26"/>
        </w:rPr>
        <w:t xml:space="preserve">     </w:t>
      </w:r>
      <w:r w:rsidR="004565C9" w:rsidRPr="00DE6D9A">
        <w:rPr>
          <w:rFonts w:ascii="time" w:eastAsia="宋体" w:hAnsi="time" w:cs="黑体" w:hint="eastAsia"/>
          <w:position w:val="-26"/>
        </w:rPr>
        <w:t>（</w:t>
      </w:r>
      <w:r w:rsidR="004565C9" w:rsidRPr="00DE6D9A">
        <w:rPr>
          <w:rFonts w:ascii="time" w:eastAsia="宋体" w:hAnsi="time" w:cs="黑体" w:hint="eastAsia"/>
          <w:position w:val="-26"/>
        </w:rPr>
        <w:t>2</w:t>
      </w:r>
      <w:r w:rsidR="004565C9" w:rsidRPr="00DE6D9A">
        <w:rPr>
          <w:rFonts w:ascii="time" w:eastAsia="宋体" w:hAnsi="time" w:cs="黑体"/>
          <w:position w:val="-26"/>
        </w:rPr>
        <w:t>’</w:t>
      </w:r>
      <w:r w:rsidR="004565C9" w:rsidRPr="00DE6D9A">
        <w:rPr>
          <w:rFonts w:ascii="time" w:eastAsia="宋体" w:hAnsi="time" w:cs="黑体"/>
          <w:position w:val="-26"/>
        </w:rPr>
        <w:t>）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26"/>
        </w:rPr>
        <w:object w:dxaOrig="1520" w:dyaOrig="740">
          <v:shape id="_x0000_i1041" type="#_x0000_t75" style="width:76.15pt;height:36.9pt" o:ole="">
            <v:imagedata r:id="rId41" o:title=""/>
          </v:shape>
          <o:OLEObject Type="Embed" ProgID="Equation.3" ShapeID="_x0000_i1041" DrawAspect="Content" ObjectID="_1594037112" r:id="rId42"/>
        </w:object>
      </w:r>
      <w:r w:rsidR="004565C9" w:rsidRPr="00DE6D9A">
        <w:rPr>
          <w:rFonts w:ascii="time" w:eastAsia="宋体" w:hAnsi="time" w:cs="黑体" w:hint="eastAsia"/>
          <w:position w:val="-26"/>
        </w:rPr>
        <w:t xml:space="preserve">     (2</w:t>
      </w:r>
      <w:r w:rsidR="004565C9" w:rsidRPr="00DE6D9A">
        <w:rPr>
          <w:rFonts w:ascii="time" w:eastAsia="宋体" w:hAnsi="time" w:cs="黑体"/>
          <w:position w:val="-26"/>
        </w:rPr>
        <w:t>’</w:t>
      </w:r>
      <w:r w:rsidR="004565C9" w:rsidRPr="00DE6D9A">
        <w:rPr>
          <w:rFonts w:ascii="time" w:eastAsia="宋体" w:hAnsi="time" w:cs="黑体" w:hint="eastAsia"/>
          <w:position w:val="-26"/>
        </w:rPr>
        <w:t>)</w:t>
      </w:r>
    </w:p>
    <w:p w:rsidR="002F0FF6" w:rsidRPr="00DE6D9A" w:rsidRDefault="00A90A09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(2)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由牛顿运动定律、角动量定理得</w:t>
      </w:r>
    </w:p>
    <w:p w:rsidR="00CF278C" w:rsidRPr="00DE6D9A" w:rsidRDefault="000B698C" w:rsidP="00DE6D9A">
      <w:pPr>
        <w:ind w:firstLineChars="200" w:firstLine="420"/>
        <w:rPr>
          <w:rFonts w:ascii="time" w:eastAsia="宋体" w:hAnsi="time" w:cs="黑体"/>
          <w:position w:val="-102"/>
        </w:rPr>
      </w:pPr>
      <w:r w:rsidRPr="00DE6D9A">
        <w:rPr>
          <w:rFonts w:ascii="time" w:eastAsia="宋体" w:hAnsi="time" w:cs="黑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6326C0" wp14:editId="30D25816">
                <wp:simplePos x="0" y="0"/>
                <wp:positionH relativeFrom="column">
                  <wp:posOffset>3579007</wp:posOffset>
                </wp:positionH>
                <wp:positionV relativeFrom="paragraph">
                  <wp:posOffset>465504</wp:posOffset>
                </wp:positionV>
                <wp:extent cx="351155" cy="323850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98C" w:rsidRPr="00920B30" w:rsidRDefault="000B698C" w:rsidP="000B698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326C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1.8pt;margin-top:36.65pt;width:27.6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" stroked="f">
                <v:textbox>
                  <w:txbxContent>
                    <w:p w:rsidR="000B698C" w:rsidRPr="00920B30" w:rsidRDefault="000B698C" w:rsidP="000B698C">
                      <w:r>
                        <w:rPr>
                          <w:rFonts w:hint="eastAsia"/>
                        </w:rPr>
                        <w:t>3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C49E9" wp14:editId="169C39D4">
                <wp:simplePos x="0" y="0"/>
                <wp:positionH relativeFrom="column">
                  <wp:posOffset>3583940</wp:posOffset>
                </wp:positionH>
                <wp:positionV relativeFrom="paragraph">
                  <wp:posOffset>729664</wp:posOffset>
                </wp:positionV>
                <wp:extent cx="351155" cy="32385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98C" w:rsidRPr="00920B30" w:rsidRDefault="000B698C" w:rsidP="000B698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C49E9" id="_x0000_s1027" type="#_x0000_t202" style="position:absolute;left:0;text-align:left;margin-left:282.2pt;margin-top:57.45pt;width:27.6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" stroked="f">
                <v:textbox>
                  <w:txbxContent>
                    <w:p w:rsidR="000B698C" w:rsidRPr="00920B30" w:rsidRDefault="000B698C" w:rsidP="000B698C">
                      <w:r>
                        <w:rPr>
                          <w:rFonts w:hint="eastAsia"/>
                        </w:rPr>
                        <w:t>3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E994B" wp14:editId="36BB9921">
                <wp:simplePos x="0" y="0"/>
                <wp:positionH relativeFrom="column">
                  <wp:posOffset>3581302</wp:posOffset>
                </wp:positionH>
                <wp:positionV relativeFrom="paragraph">
                  <wp:posOffset>128465</wp:posOffset>
                </wp:positionV>
                <wp:extent cx="351155" cy="323850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98C" w:rsidRPr="00920B30" w:rsidRDefault="000B698C" w:rsidP="000B698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E994B" id="_x0000_s1028" type="#_x0000_t202" style="position:absolute;left:0;text-align:left;margin-left:282pt;margin-top:10.1pt;width:27.6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" stroked="f">
                <v:textbox>
                  <w:txbxContent>
                    <w:p w:rsidR="000B698C" w:rsidRPr="00920B30" w:rsidRDefault="000B698C" w:rsidP="000B698C">
                      <w:r>
                        <w:rPr>
                          <w:rFonts w:hint="eastAsia"/>
                        </w:rPr>
                        <w:t>3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E6D9A">
        <w:rPr>
          <w:rFonts w:ascii="time" w:eastAsia="宋体" w:hAnsi="time" w:cs="黑体" w:hint="eastAsia"/>
          <w:position w:val="-102"/>
        </w:rPr>
        <w:t>(</w:t>
      </w:r>
      <w:r w:rsidRPr="00DE6D9A">
        <w:rPr>
          <w:rFonts w:ascii="time" w:eastAsia="宋体" w:hAnsi="time" w:cs="黑体" w:hint="eastAsia"/>
          <w:position w:val="-102"/>
        </w:rPr>
        <w:t>或以</w:t>
      </w:r>
      <w:r w:rsidR="00A9565B" w:rsidRPr="00DE6D9A">
        <w:rPr>
          <w:rFonts w:ascii="time" w:eastAsia="宋体" w:hAnsi="time" w:cs="黑体" w:hint="eastAsia"/>
          <w:position w:val="-102"/>
        </w:rPr>
        <w:object w:dxaOrig="5120" w:dyaOrig="2160">
          <v:shape id="_x0000_i1042" type="#_x0000_t75" style="width:256pt;height:108.65pt" o:ole="">
            <v:imagedata r:id="rId43" o:title=""/>
          </v:shape>
          <o:OLEObject Type="Embed" ProgID="Equation.3" ShapeID="_x0000_i1042" DrawAspect="Content" ObjectID="_1594037113" r:id="rId44"/>
        </w:object>
      </w:r>
      <w:r w:rsidRPr="00DE6D9A">
        <w:rPr>
          <w:rFonts w:ascii="time" w:eastAsia="宋体" w:hAnsi="time" w:cs="黑体" w:hint="eastAsia"/>
          <w:position w:val="-102"/>
        </w:rPr>
        <w:t>代替</w:t>
      </w:r>
      <w:r w:rsidRPr="00DE6D9A">
        <w:rPr>
          <w:rFonts w:ascii="time" w:eastAsia="宋体" w:hAnsi="time" w:cs="黑体" w:hint="eastAsia"/>
          <w:position w:val="-102"/>
        </w:rPr>
        <w:t>)</w:t>
      </w:r>
    </w:p>
    <w:p w:rsidR="00A90A09" w:rsidRPr="00DE6D9A" w:rsidRDefault="00A90A09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由速度关联：</w:t>
      </w:r>
    </w:p>
    <w:p w:rsidR="001A729F" w:rsidRPr="00DE6D9A" w:rsidRDefault="000B698C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9B526" wp14:editId="2DE7576F">
                <wp:simplePos x="0" y="0"/>
                <wp:positionH relativeFrom="column">
                  <wp:posOffset>3633519</wp:posOffset>
                </wp:positionH>
                <wp:positionV relativeFrom="paragraph">
                  <wp:posOffset>127928</wp:posOffset>
                </wp:positionV>
                <wp:extent cx="351155" cy="32385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98C" w:rsidRPr="00920B30" w:rsidRDefault="000B698C" w:rsidP="000B698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B526" id="_x0000_s1029" type="#_x0000_t202" style="position:absolute;left:0;text-align:left;margin-left:286.1pt;margin-top:10.05pt;width:27.6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" stroked="f">
                <v:textbox>
                  <w:txbxContent>
                    <w:p w:rsidR="000B698C" w:rsidRPr="00920B30" w:rsidRDefault="000B698C" w:rsidP="000B698C">
                      <w:r>
                        <w:rPr>
                          <w:rFonts w:hint="eastAsia"/>
                        </w:rPr>
                        <w:t>3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eastAsia="宋体" w:hAnsi="Cambria Math" w:cs="黑体"/>
              </w:rPr>
            </m:ctrlPr>
          </m:sSubPr>
          <m:e>
            <m:r>
              <w:rPr>
                <w:rFonts w:ascii="Cambria Math" w:eastAsia="宋体" w:hAnsi="Cambria Math" w:cs="黑体"/>
              </w:rPr>
              <m:t>a</m:t>
            </m:r>
          </m:e>
          <m:sub>
            <m:r>
              <w:rPr>
                <w:rFonts w:ascii="Cambria Math" w:eastAsia="宋体" w:hAnsi="Cambria Math" w:cs="黑体"/>
              </w:rPr>
              <m:t>cx</m:t>
            </m:r>
          </m:sub>
        </m:sSub>
        <m:r>
          <w:rPr>
            <w:rFonts w:ascii="Cambria Math" w:eastAsia="宋体" w:hAnsi="Cambria Math" w:cs="黑体"/>
          </w:rPr>
          <m:t>=</m:t>
        </m:r>
        <m:f>
          <m:fPr>
            <m:ctrlPr>
              <w:rPr>
                <w:rFonts w:ascii="Cambria Math" w:eastAsia="宋体" w:hAnsi="Cambria Math" w:cs="黑体"/>
                <w:i/>
              </w:rPr>
            </m:ctrlPr>
          </m:fPr>
          <m:num>
            <m:r>
              <w:rPr>
                <w:rFonts w:ascii="Cambria Math" w:eastAsia="宋体" w:hAnsi="Cambria Math" w:cs="黑体"/>
              </w:rPr>
              <m:t>1</m:t>
            </m:r>
          </m:num>
          <m:den>
            <m:r>
              <w:rPr>
                <w:rFonts w:ascii="Cambria Math" w:eastAsia="宋体" w:hAnsi="Cambria Math" w:cs="黑体"/>
              </w:rPr>
              <m:t>2</m:t>
            </m:r>
          </m:den>
        </m:f>
        <m:r>
          <w:rPr>
            <w:rFonts w:ascii="Cambria Math" w:eastAsia="宋体" w:hAnsi="Cambria Math" w:cs="黑体"/>
          </w:rPr>
          <m:t>(βl+</m:t>
        </m:r>
        <m:sSup>
          <m:sSupPr>
            <m:ctrlPr>
              <w:rPr>
                <w:rFonts w:ascii="Cambria Math" w:eastAsia="宋体" w:hAnsi="Cambria Math" w:cs="黑体"/>
                <w:i/>
              </w:rPr>
            </m:ctrlPr>
          </m:sSupPr>
          <m:e>
            <m:r>
              <w:rPr>
                <w:rFonts w:ascii="Cambria Math" w:eastAsia="宋体" w:hAnsi="Cambria Math" w:cs="黑体"/>
              </w:rPr>
              <m:t>ω</m:t>
            </m:r>
          </m:e>
          <m:sup>
            <m:r>
              <w:rPr>
                <w:rFonts w:ascii="Cambria Math" w:eastAsia="宋体" w:hAnsi="Cambria Math" w:cs="黑体"/>
              </w:rPr>
              <m:t>2</m:t>
            </m:r>
          </m:sup>
        </m:sSup>
        <m:r>
          <w:rPr>
            <w:rFonts w:ascii="Cambria Math" w:eastAsia="宋体" w:hAnsi="Cambria Math" w:cs="黑体"/>
          </w:rPr>
          <m:t>l)</m:t>
        </m:r>
      </m:oMath>
    </w:p>
    <w:p w:rsidR="001A729F" w:rsidRPr="00DE6D9A" w:rsidRDefault="000B698C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6A152" wp14:editId="5FB7BD53">
                <wp:simplePos x="0" y="0"/>
                <wp:positionH relativeFrom="column">
                  <wp:posOffset>3633714</wp:posOffset>
                </wp:positionH>
                <wp:positionV relativeFrom="paragraph">
                  <wp:posOffset>52314</wp:posOffset>
                </wp:positionV>
                <wp:extent cx="351155" cy="323850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98C" w:rsidRPr="00920B30" w:rsidRDefault="000B698C" w:rsidP="000B698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6A152" id="_x0000_s1030" type="#_x0000_t202" style="position:absolute;left:0;text-align:left;margin-left:286.1pt;margin-top:4.1pt;width:27.6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" stroked="f">
                <v:textbox>
                  <w:txbxContent>
                    <w:p w:rsidR="000B698C" w:rsidRPr="00920B30" w:rsidRDefault="000B698C" w:rsidP="000B698C">
                      <w:r>
                        <w:rPr>
                          <w:rFonts w:hint="eastAsia"/>
                        </w:rPr>
                        <w:t>3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eastAsia="宋体" w:hAnsi="Cambria Math" w:cs="黑体"/>
              </w:rPr>
            </m:ctrlPr>
          </m:sSubPr>
          <m:e>
            <m:r>
              <w:rPr>
                <w:rFonts w:ascii="Cambria Math" w:eastAsia="宋体" w:hAnsi="Cambria Math" w:cs="黑体"/>
              </w:rPr>
              <m:t>a</m:t>
            </m:r>
          </m:e>
          <m:sub>
            <m:r>
              <w:rPr>
                <w:rFonts w:ascii="Cambria Math" w:eastAsia="宋体" w:hAnsi="Cambria Math" w:cs="黑体"/>
              </w:rPr>
              <m:t>cy</m:t>
            </m:r>
          </m:sub>
        </m:sSub>
        <m:r>
          <w:rPr>
            <w:rFonts w:ascii="Cambria Math" w:eastAsia="宋体" w:hAnsi="Cambria Math" w:cs="黑体"/>
          </w:rPr>
          <m:t>=</m:t>
        </m:r>
        <m:f>
          <m:fPr>
            <m:ctrlPr>
              <w:rPr>
                <w:rFonts w:ascii="Cambria Math" w:eastAsia="宋体" w:hAnsi="Cambria Math" w:cs="黑体"/>
                <w:i/>
              </w:rPr>
            </m:ctrlPr>
          </m:fPr>
          <m:num>
            <m:r>
              <w:rPr>
                <w:rFonts w:ascii="Cambria Math" w:eastAsia="宋体" w:hAnsi="Cambria Math" w:cs="黑体"/>
              </w:rPr>
              <m:t>3</m:t>
            </m:r>
          </m:num>
          <m:den>
            <m:r>
              <w:rPr>
                <w:rFonts w:ascii="Cambria Math" w:eastAsia="宋体" w:hAnsi="Cambria Math" w:cs="黑体"/>
              </w:rPr>
              <m:t>2</m:t>
            </m:r>
          </m:den>
        </m:f>
        <m:r>
          <w:rPr>
            <w:rFonts w:ascii="Cambria Math" w:eastAsia="宋体" w:hAnsi="Cambria Math" w:cs="黑体"/>
          </w:rPr>
          <m:t>(βl-</m:t>
        </m:r>
        <m:sSup>
          <m:sSupPr>
            <m:ctrlPr>
              <w:rPr>
                <w:rFonts w:ascii="Cambria Math" w:eastAsia="宋体" w:hAnsi="Cambria Math" w:cs="黑体"/>
                <w:i/>
              </w:rPr>
            </m:ctrlPr>
          </m:sSupPr>
          <m:e>
            <m:r>
              <w:rPr>
                <w:rFonts w:ascii="Cambria Math" w:eastAsia="宋体" w:hAnsi="Cambria Math" w:cs="黑体"/>
              </w:rPr>
              <m:t>ω</m:t>
            </m:r>
          </m:e>
          <m:sup>
            <m:r>
              <w:rPr>
                <w:rFonts w:ascii="Cambria Math" w:eastAsia="宋体" w:hAnsi="Cambria Math" w:cs="黑体"/>
              </w:rPr>
              <m:t>2</m:t>
            </m:r>
          </m:sup>
        </m:sSup>
        <m:r>
          <w:rPr>
            <w:rFonts w:ascii="Cambria Math" w:eastAsia="宋体" w:hAnsi="Cambria Math" w:cs="黑体"/>
          </w:rPr>
          <m:t>l)</m:t>
        </m:r>
      </m:oMath>
    </w:p>
    <w:p w:rsidR="00A90A09" w:rsidRPr="00DE6D9A" w:rsidRDefault="00A90A09" w:rsidP="00DE6D9A">
      <w:pPr>
        <w:ind w:firstLineChars="200" w:firstLine="420"/>
        <w:rPr>
          <w:rFonts w:ascii="time" w:eastAsia="宋体" w:hAnsi="time" w:cs="黑体"/>
        </w:rPr>
      </w:pP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联立解得</w:t>
      </w:r>
    </w:p>
    <w:p w:rsidR="00A90A09" w:rsidRPr="00DE6D9A" w:rsidRDefault="000B698C" w:rsidP="00DE6D9A">
      <w:pPr>
        <w:ind w:firstLineChars="200" w:firstLine="420"/>
        <w:rPr>
          <w:rFonts w:ascii="time" w:eastAsia="宋体" w:hAnsi="time" w:cs="黑体"/>
          <w:position w:val="-30"/>
        </w:rPr>
      </w:pP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70F6E0" wp14:editId="22BBCF23">
                <wp:simplePos x="0" y="0"/>
                <wp:positionH relativeFrom="column">
                  <wp:posOffset>3932555</wp:posOffset>
                </wp:positionH>
                <wp:positionV relativeFrom="paragraph">
                  <wp:posOffset>178191</wp:posOffset>
                </wp:positionV>
                <wp:extent cx="351155" cy="32385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98C" w:rsidRPr="00920B30" w:rsidRDefault="000B698C" w:rsidP="000B698C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F6E0" id="_x0000_s1031" type="#_x0000_t202" style="position:absolute;left:0;text-align:left;margin-left:309.65pt;margin-top:14.05pt;width:27.6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" stroked="f">
                <v:textbox>
                  <w:txbxContent>
                    <w:p w:rsidR="000B698C" w:rsidRPr="00920B30" w:rsidRDefault="000B698C" w:rsidP="000B698C">
                      <w:r>
                        <w:rPr>
                          <w:rFonts w:hint="eastAsia"/>
                        </w:rPr>
                        <w:t>4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A90A09" w:rsidRPr="00DE6D9A">
        <w:rPr>
          <w:rFonts w:ascii="time" w:eastAsia="宋体" w:hAnsi="time" w:cs="黑体" w:hint="eastAsia"/>
          <w:position w:val="-24"/>
        </w:rPr>
        <w:object w:dxaOrig="3480" w:dyaOrig="680">
          <v:shape id="_x0000_i1043" type="#_x0000_t75" style="width:173.85pt;height:33.95pt" o:ole="">
            <v:imagedata r:id="rId45" o:title=""/>
          </v:shape>
          <o:OLEObject Type="Embed" ProgID="Equation.3" ShapeID="_x0000_i1043" DrawAspect="Content" ObjectID="_1594037114" r:id="rId46"/>
        </w:object>
      </w:r>
    </w:p>
    <w:p w:rsidR="00CF278C" w:rsidRPr="00DE6D9A" w:rsidRDefault="000B698C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F619F3" wp14:editId="7D4E7D61">
                <wp:simplePos x="0" y="0"/>
                <wp:positionH relativeFrom="column">
                  <wp:posOffset>3150235</wp:posOffset>
                </wp:positionH>
                <wp:positionV relativeFrom="paragraph">
                  <wp:posOffset>23495</wp:posOffset>
                </wp:positionV>
                <wp:extent cx="351692" cy="324241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692" cy="324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98C" w:rsidRPr="00920B30" w:rsidRDefault="000B698C" w:rsidP="000B698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19F3" id="_x0000_s1032" type="#_x0000_t202" style="position:absolute;left:0;text-align:left;margin-left:248.05pt;margin-top:1.85pt;width:27.7pt;height:2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" stroked="f">
                <v:textbox>
                  <w:txbxContent>
                    <w:p w:rsidR="000B698C" w:rsidRPr="00920B30" w:rsidRDefault="000B698C" w:rsidP="000B698C">
                      <w:r>
                        <w:rPr>
                          <w:rFonts w:hint="eastAsia"/>
                        </w:rPr>
                        <w:t>3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CE70D" wp14:editId="20A8BE75">
                <wp:simplePos x="0" y="0"/>
                <wp:positionH relativeFrom="column">
                  <wp:posOffset>3136265</wp:posOffset>
                </wp:positionH>
                <wp:positionV relativeFrom="paragraph">
                  <wp:posOffset>264990</wp:posOffset>
                </wp:positionV>
                <wp:extent cx="351155" cy="323850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98C" w:rsidRPr="00920B30" w:rsidRDefault="000B698C" w:rsidP="000B698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E70D" id="_x0000_s1033" type="#_x0000_t202" style="position:absolute;left:0;text-align:left;margin-left:246.95pt;margin-top:20.85pt;width:27.6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" stroked="f">
                <v:textbox>
                  <w:txbxContent>
                    <w:p w:rsidR="000B698C" w:rsidRPr="00920B30" w:rsidRDefault="000B698C" w:rsidP="000B698C">
                      <w:r>
                        <w:rPr>
                          <w:rFonts w:hint="eastAsia"/>
                        </w:rPr>
                        <w:t>3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A9565B" w:rsidRPr="00DE6D9A">
        <w:rPr>
          <w:rFonts w:ascii="time" w:eastAsia="宋体" w:hAnsi="time" w:cs="黑体" w:hint="eastAsia"/>
          <w:position w:val="-30"/>
        </w:rPr>
        <w:object w:dxaOrig="1340" w:dyaOrig="720">
          <v:shape id="_x0000_i1044" type="#_x0000_t75" style="width:67.25pt;height:36.7pt" o:ole="">
            <v:imagedata r:id="rId47" o:title=""/>
          </v:shape>
          <o:OLEObject Type="Embed" ProgID="Equation.3" ShapeID="_x0000_i1044" DrawAspect="Content" ObjectID="_1594037115" r:id="rId48"/>
        </w:objec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题四</w:t>
      </w:r>
      <w:r w:rsidRPr="00DE6D9A">
        <w:rPr>
          <w:rFonts w:ascii="time" w:eastAsia="宋体" w:hAnsi="time" w:cs="黑体" w:hint="eastAsia"/>
        </w:rPr>
        <w:t>.</w:t>
      </w:r>
    </w:p>
    <w:p w:rsidR="00CF278C" w:rsidRPr="00DE6D9A" w:rsidRDefault="00920B30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49F5517" wp14:editId="6F900AE0">
                <wp:simplePos x="0" y="0"/>
                <wp:positionH relativeFrom="column">
                  <wp:posOffset>3106420</wp:posOffset>
                </wp:positionH>
                <wp:positionV relativeFrom="paragraph">
                  <wp:posOffset>2866585</wp:posOffset>
                </wp:positionV>
                <wp:extent cx="351155" cy="32385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30" w:rsidRPr="00920B30" w:rsidRDefault="00920B30" w:rsidP="00920B30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5517" id="_x0000_s1034" type="#_x0000_t202" style="position:absolute;left:0;text-align:left;margin-left:244.6pt;margin-top:225.7pt;width:27.65pt;height:25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" stroked="f">
                <v:textbox>
                  <w:txbxContent>
                    <w:p w:rsidR="00920B30" w:rsidRPr="00920B30" w:rsidRDefault="00920B30" w:rsidP="00920B30">
                      <w:r>
                        <w:rPr>
                          <w:rFonts w:hint="eastAsia"/>
                        </w:rPr>
                        <w:t>4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FE2412" wp14:editId="47BA8135">
                <wp:simplePos x="0" y="0"/>
                <wp:positionH relativeFrom="column">
                  <wp:posOffset>3283194</wp:posOffset>
                </wp:positionH>
                <wp:positionV relativeFrom="paragraph">
                  <wp:posOffset>2456131</wp:posOffset>
                </wp:positionV>
                <wp:extent cx="351692" cy="324241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692" cy="324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30" w:rsidRPr="00920B30" w:rsidRDefault="00920B30" w:rsidP="00920B30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2412" id="_x0000_s1035" type="#_x0000_t202" style="position:absolute;left:0;text-align:left;margin-left:258.5pt;margin-top:193.4pt;width:27.7pt;height:25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" stroked="f">
                <v:textbox>
                  <w:txbxContent>
                    <w:p w:rsidR="00920B30" w:rsidRPr="00920B30" w:rsidRDefault="00920B30" w:rsidP="00920B30">
                      <w:r>
                        <w:rPr>
                          <w:rFonts w:hint="eastAsia"/>
                        </w:rPr>
                        <w:t>4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8FBB0B5" wp14:editId="4AB70385">
                <wp:simplePos x="0" y="0"/>
                <wp:positionH relativeFrom="column">
                  <wp:posOffset>3024408</wp:posOffset>
                </wp:positionH>
                <wp:positionV relativeFrom="paragraph">
                  <wp:posOffset>2028092</wp:posOffset>
                </wp:positionV>
                <wp:extent cx="351155" cy="32385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30" w:rsidRPr="00920B30" w:rsidRDefault="00920B30" w:rsidP="00920B30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B0B5" id="_x0000_s1036" type="#_x0000_t202" style="position:absolute;left:0;text-align:left;margin-left:238.15pt;margin-top:159.7pt;width:27.65pt;height:25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" stroked="f">
                <v:textbox>
                  <w:txbxContent>
                    <w:p w:rsidR="00920B30" w:rsidRPr="00920B30" w:rsidRDefault="00920B30" w:rsidP="00920B30">
                      <w:r>
                        <w:rPr>
                          <w:rFonts w:hint="eastAsia"/>
                        </w:rPr>
                        <w:t>4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A0ED124" wp14:editId="557A4B63">
                <wp:simplePos x="0" y="0"/>
                <wp:positionH relativeFrom="column">
                  <wp:posOffset>3152140</wp:posOffset>
                </wp:positionH>
                <wp:positionV relativeFrom="paragraph">
                  <wp:posOffset>3312111</wp:posOffset>
                </wp:positionV>
                <wp:extent cx="334010" cy="1403985"/>
                <wp:effectExtent l="0" t="0" r="8890" b="635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30" w:rsidRDefault="00920B30" w:rsidP="00920B30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ED124" id="_x0000_s1037" type="#_x0000_t202" style="position:absolute;left:0;text-align:left;margin-left:248.2pt;margin-top:260.8pt;width:26.3pt;height:110.55pt;z-index:251641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" stroked="f">
                <v:textbox style="mso-fit-shape-to-text:t">
                  <w:txbxContent>
                    <w:p w:rsidR="00920B30" w:rsidRDefault="00920B30" w:rsidP="00920B30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FAAF1BA" wp14:editId="6C084176">
                <wp:simplePos x="0" y="0"/>
                <wp:positionH relativeFrom="column">
                  <wp:posOffset>3340735</wp:posOffset>
                </wp:positionH>
                <wp:positionV relativeFrom="paragraph">
                  <wp:posOffset>1167130</wp:posOffset>
                </wp:positionV>
                <wp:extent cx="334010" cy="1403985"/>
                <wp:effectExtent l="0" t="0" r="889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30" w:rsidRDefault="00920B30" w:rsidP="00920B30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AF1BA" id="_x0000_s1038" type="#_x0000_t202" style="position:absolute;left:0;text-align:left;margin-left:263.05pt;margin-top:91.9pt;width:26.3pt;height:110.55pt;z-index:251639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" stroked="f">
                <v:textbox style="mso-fit-shape-to-text:t">
                  <w:txbxContent>
                    <w:p w:rsidR="00920B30" w:rsidRDefault="00920B30" w:rsidP="00920B30">
                      <w:r>
                        <w:rPr>
                          <w:rFonts w:hint="eastAsia"/>
                        </w:rPr>
                        <w:t>4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3C4445B" wp14:editId="6B7F0D87">
                <wp:simplePos x="0" y="0"/>
                <wp:positionH relativeFrom="column">
                  <wp:posOffset>3703320</wp:posOffset>
                </wp:positionH>
                <wp:positionV relativeFrom="paragraph">
                  <wp:posOffset>1495425</wp:posOffset>
                </wp:positionV>
                <wp:extent cx="334010" cy="1403985"/>
                <wp:effectExtent l="0" t="0" r="8890" b="63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30" w:rsidRDefault="00920B30" w:rsidP="00920B30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C4445B" id="_x0000_s1039" type="#_x0000_t202" style="position:absolute;left:0;text-align:left;margin-left:291.6pt;margin-top:117.75pt;width:26.3pt;height:110.55pt;z-index:251637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" stroked="f">
                <v:textbox style="mso-fit-shape-to-text:t">
                  <w:txbxContent>
                    <w:p w:rsidR="00920B30" w:rsidRDefault="00920B30" w:rsidP="00920B30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436F646" wp14:editId="4B928311">
                <wp:simplePos x="0" y="0"/>
                <wp:positionH relativeFrom="column">
                  <wp:posOffset>3153068</wp:posOffset>
                </wp:positionH>
                <wp:positionV relativeFrom="paragraph">
                  <wp:posOffset>716280</wp:posOffset>
                </wp:positionV>
                <wp:extent cx="550984" cy="1403985"/>
                <wp:effectExtent l="0" t="0" r="1905" b="63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8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30" w:rsidRDefault="00920B30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*2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6F646" id="_x0000_s1040" type="#_x0000_t202" style="position:absolute;left:0;text-align:left;margin-left:248.25pt;margin-top:56.4pt;width:43.4pt;height:110.55pt;z-index:251635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" stroked="f">
                <v:textbox style="mso-fit-shape-to-text:t">
                  <w:txbxContent>
                    <w:p w:rsidR="00920B30" w:rsidRDefault="00920B30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*2</w:t>
                      </w:r>
                    </w:p>
                  </w:txbxContent>
                </v:textbox>
              </v:shape>
            </w:pict>
          </mc:Fallback>
        </mc:AlternateContent>
      </w: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EBB0063" wp14:editId="770AAE4D">
                <wp:simplePos x="0" y="0"/>
                <wp:positionH relativeFrom="column">
                  <wp:posOffset>3634105</wp:posOffset>
                </wp:positionH>
                <wp:positionV relativeFrom="paragraph">
                  <wp:posOffset>135353</wp:posOffset>
                </wp:positionV>
                <wp:extent cx="351692" cy="324241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692" cy="324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30" w:rsidRPr="00920B30" w:rsidRDefault="00920B30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0063" id="_x0000_s1041" type="#_x0000_t202" style="position:absolute;left:0;text-align:left;margin-left:286.15pt;margin-top:10.65pt;width:27.7pt;height:25.5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" stroked="f">
                <v:textbox>
                  <w:txbxContent>
                    <w:p w:rsidR="00920B30" w:rsidRPr="00920B30" w:rsidRDefault="00920B30">
                      <w:r>
                        <w:rPr>
                          <w:rFonts w:hint="eastAsia"/>
                        </w:rPr>
                        <w:t>4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AE1854" w:rsidRPr="00DE6D9A">
        <w:rPr>
          <w:rFonts w:ascii="time" w:eastAsia="宋体" w:hAnsi="time"/>
          <w:noProof/>
        </w:rPr>
        <w:drawing>
          <wp:inline distT="0" distB="0" distL="0" distR="0" wp14:anchorId="5B3151D3" wp14:editId="0E1CF2E8">
            <wp:extent cx="5274310" cy="3543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65B" w:rsidRPr="00DE6D9A">
        <w:rPr>
          <w:rFonts w:ascii="time" w:eastAsia="宋体" w:hAnsi="time" w:cs="黑体" w:hint="eastAsia"/>
        </w:rPr>
        <w:t>题五</w:t>
      </w:r>
      <w:r w:rsidR="00A9565B" w:rsidRPr="00DE6D9A">
        <w:rPr>
          <w:rFonts w:ascii="time" w:eastAsia="宋体" w:hAnsi="time" w:cs="黑体" w:hint="eastAsia"/>
        </w:rPr>
        <w:t>.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由能量守恒、动量守恒、狭义相对论能动量关系得</w:t>
      </w:r>
    </w:p>
    <w:p w:rsidR="00CF278C" w:rsidRPr="00DE6D9A" w:rsidRDefault="00A86CE8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58"/>
        </w:rPr>
        <w:object w:dxaOrig="2079" w:dyaOrig="1320">
          <v:shape id="_x0000_i1045" type="#_x0000_t75" style="width:103.95pt;height:65.85pt" o:ole="">
            <v:imagedata r:id="rId50" o:title=""/>
          </v:shape>
          <o:OLEObject Type="Embed" ProgID="Equation.3" ShapeID="_x0000_i1045" DrawAspect="Content" ObjectID="_1594037116" r:id="rId51"/>
        </w:object>
      </w:r>
      <w:r w:rsidRPr="00DE6D9A">
        <w:rPr>
          <w:rFonts w:ascii="time" w:eastAsia="宋体" w:hAnsi="time" w:cs="黑体" w:hint="eastAsia"/>
          <w:position w:val="-56"/>
        </w:rPr>
        <w:t xml:space="preserve">            (4</w:t>
      </w:r>
      <w:r w:rsidRPr="00DE6D9A">
        <w:rPr>
          <w:rFonts w:ascii="time" w:eastAsia="宋体" w:hAnsi="time" w:cs="黑体"/>
          <w:position w:val="-56"/>
        </w:rPr>
        <w:t>’</w:t>
      </w:r>
      <w:r w:rsidRPr="00DE6D9A">
        <w:rPr>
          <w:rFonts w:ascii="time" w:eastAsia="宋体" w:hAnsi="time" w:cs="黑体" w:hint="eastAsia"/>
          <w:position w:val="-56"/>
        </w:rPr>
        <w:t>*3)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解得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30"/>
        </w:rPr>
        <w:object w:dxaOrig="2120" w:dyaOrig="720">
          <v:shape id="_x0000_i1046" type="#_x0000_t75" style="width:106pt;height:36.7pt" o:ole="">
            <v:imagedata r:id="rId52" o:title=""/>
          </v:shape>
          <o:OLEObject Type="Embed" ProgID="Equation.3" ShapeID="_x0000_i1046" DrawAspect="Content" ObjectID="_1594037117" r:id="rId53"/>
        </w:object>
      </w:r>
      <w:r w:rsidR="00A86CE8" w:rsidRPr="00DE6D9A">
        <w:rPr>
          <w:rFonts w:ascii="time" w:eastAsia="宋体" w:hAnsi="time" w:cs="黑体" w:hint="eastAsia"/>
          <w:position w:val="-30"/>
        </w:rPr>
        <w:t xml:space="preserve">      ( 5</w:t>
      </w:r>
      <w:r w:rsidR="00A86CE8" w:rsidRPr="00DE6D9A">
        <w:rPr>
          <w:rFonts w:ascii="time" w:eastAsia="宋体" w:hAnsi="time" w:cs="黑体"/>
          <w:position w:val="-30"/>
        </w:rPr>
        <w:t>’</w:t>
      </w:r>
      <w:r w:rsidR="00A86CE8" w:rsidRPr="00DE6D9A">
        <w:rPr>
          <w:rFonts w:ascii="time" w:eastAsia="宋体" w:hAnsi="time" w:cs="黑体" w:hint="eastAsia"/>
          <w:position w:val="-30"/>
        </w:rPr>
        <w:t>)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在</w:t>
      </w:r>
      <w:r w:rsidRPr="00DE6D9A">
        <w:rPr>
          <w:rFonts w:ascii="time" w:eastAsia="宋体" w:hAnsi="time" w:cs="黑体" w:hint="eastAsia"/>
          <w:position w:val="-6"/>
        </w:rPr>
        <w:object w:dxaOrig="300" w:dyaOrig="320">
          <v:shape id="_x0000_i1047" type="#_x0000_t75" style="width:14.95pt;height:16.3pt" o:ole="">
            <v:imagedata r:id="rId54" o:title=""/>
          </v:shape>
          <o:OLEObject Type="Embed" ProgID="Equation.3" ShapeID="_x0000_i1047" DrawAspect="Content" ObjectID="_1594037118" r:id="rId55"/>
        </w:object>
      </w:r>
      <w:r w:rsidRPr="00DE6D9A">
        <w:rPr>
          <w:rFonts w:ascii="time" w:eastAsia="宋体" w:hAnsi="time" w:cs="黑体" w:hint="eastAsia"/>
        </w:rPr>
        <w:t>介子静止的参考系中，两光子的能动量大小为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24"/>
        </w:rPr>
        <w:object w:dxaOrig="2360" w:dyaOrig="620">
          <v:shape id="_x0000_i1048" type="#_x0000_t75" style="width:118.25pt;height:31.25pt" o:ole="">
            <v:imagedata r:id="rId56" o:title=""/>
          </v:shape>
          <o:OLEObject Type="Embed" ProgID="Equation.3" ShapeID="_x0000_i1048" DrawAspect="Content" ObjectID="_1594037119" r:id="rId57"/>
        </w:object>
      </w:r>
      <w:r w:rsidR="00A86CE8" w:rsidRPr="00DE6D9A">
        <w:rPr>
          <w:rFonts w:ascii="time" w:eastAsia="宋体" w:hAnsi="time" w:cs="黑体" w:hint="eastAsia"/>
          <w:position w:val="-24"/>
        </w:rPr>
        <w:t xml:space="preserve">     (4</w:t>
      </w:r>
      <w:r w:rsidR="00A86CE8" w:rsidRPr="00DE6D9A">
        <w:rPr>
          <w:rFonts w:ascii="time" w:eastAsia="宋体" w:hAnsi="time" w:cs="黑体"/>
          <w:position w:val="-24"/>
        </w:rPr>
        <w:t>’</w:t>
      </w:r>
      <w:r w:rsidR="00A86CE8" w:rsidRPr="00DE6D9A">
        <w:rPr>
          <w:rFonts w:ascii="time" w:eastAsia="宋体" w:hAnsi="time" w:cs="黑体" w:hint="eastAsia"/>
          <w:position w:val="-24"/>
        </w:rPr>
        <w:t>*2)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在实验室参考系中，当两光子和</w:t>
      </w:r>
      <w:r w:rsidRPr="00DE6D9A">
        <w:rPr>
          <w:rFonts w:ascii="time" w:eastAsia="宋体" w:hAnsi="time" w:cs="黑体" w:hint="eastAsia"/>
          <w:position w:val="-6"/>
        </w:rPr>
        <w:object w:dxaOrig="300" w:dyaOrig="320">
          <v:shape id="_x0000_i1049" type="#_x0000_t75" style="width:14.95pt;height:16.3pt" o:ole="">
            <v:imagedata r:id="rId54" o:title=""/>
          </v:shape>
          <o:OLEObject Type="Embed" ProgID="Equation.3" ShapeID="_x0000_i1049" DrawAspect="Content" ObjectID="_1594037120" r:id="rId58"/>
        </w:object>
      </w:r>
      <w:r w:rsidRPr="00DE6D9A">
        <w:rPr>
          <w:rFonts w:ascii="time" w:eastAsia="宋体" w:hAnsi="time" w:cs="黑体" w:hint="eastAsia"/>
        </w:rPr>
        <w:t>介子的速度方向共线时，速度与</w:t>
      </w:r>
      <w:r w:rsidRPr="00DE6D9A">
        <w:rPr>
          <w:rFonts w:ascii="time" w:eastAsia="宋体" w:hAnsi="time" w:cs="黑体" w:hint="eastAsia"/>
          <w:position w:val="-6"/>
        </w:rPr>
        <w:object w:dxaOrig="300" w:dyaOrig="320">
          <v:shape id="_x0000_i1050" type="#_x0000_t75" style="width:14.95pt;height:16.3pt" o:ole="">
            <v:imagedata r:id="rId54" o:title=""/>
          </v:shape>
          <o:OLEObject Type="Embed" ProgID="Equation.3" ShapeID="_x0000_i1050" DrawAspect="Content" ObjectID="_1594037121" r:id="rId59"/>
        </w:object>
      </w:r>
      <w:r w:rsidRPr="00DE6D9A">
        <w:rPr>
          <w:rFonts w:ascii="time" w:eastAsia="宋体" w:hAnsi="time" w:cs="黑体" w:hint="eastAsia"/>
        </w:rPr>
        <w:t>介子同向的光子能量最大，速度与</w:t>
      </w:r>
      <w:r w:rsidRPr="00DE6D9A">
        <w:rPr>
          <w:rFonts w:ascii="time" w:eastAsia="宋体" w:hAnsi="time" w:cs="黑体" w:hint="eastAsia"/>
          <w:position w:val="-6"/>
        </w:rPr>
        <w:object w:dxaOrig="300" w:dyaOrig="320">
          <v:shape id="_x0000_i1051" type="#_x0000_t75" style="width:14.95pt;height:16.3pt" o:ole="">
            <v:imagedata r:id="rId54" o:title=""/>
          </v:shape>
          <o:OLEObject Type="Embed" ProgID="Equation.3" ShapeID="_x0000_i1051" DrawAspect="Content" ObjectID="_1594037122" r:id="rId60"/>
        </w:object>
      </w:r>
      <w:r w:rsidRPr="00DE6D9A">
        <w:rPr>
          <w:rFonts w:ascii="time" w:eastAsia="宋体" w:hAnsi="time" w:cs="黑体" w:hint="eastAsia"/>
        </w:rPr>
        <w:t>介子反向的光子能量最小，由洛伦兹变换得光子能量最值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58"/>
        </w:rPr>
        <w:object w:dxaOrig="2100" w:dyaOrig="1280">
          <v:shape id="_x0000_i1052" type="#_x0000_t75" style="width:104.6pt;height:63.85pt" o:ole="">
            <v:imagedata r:id="rId61" o:title=""/>
          </v:shape>
          <o:OLEObject Type="Embed" ProgID="Equation.3" ShapeID="_x0000_i1052" DrawAspect="Content" ObjectID="_1594037123" r:id="rId62"/>
        </w:object>
      </w:r>
      <w:r w:rsidR="00A86CE8" w:rsidRPr="00DE6D9A">
        <w:rPr>
          <w:rFonts w:ascii="time" w:eastAsia="宋体" w:hAnsi="time" w:cs="黑体" w:hint="eastAsia"/>
          <w:position w:val="-58"/>
        </w:rPr>
        <w:t xml:space="preserve">   (5</w:t>
      </w:r>
      <w:r w:rsidR="00A86CE8" w:rsidRPr="00DE6D9A">
        <w:rPr>
          <w:rFonts w:ascii="time" w:eastAsia="宋体" w:hAnsi="time" w:cs="黑体"/>
          <w:position w:val="-58"/>
        </w:rPr>
        <w:t>’</w:t>
      </w:r>
      <w:r w:rsidR="00A86CE8" w:rsidRPr="00DE6D9A">
        <w:rPr>
          <w:rFonts w:ascii="time" w:eastAsia="宋体" w:hAnsi="time" w:cs="黑体" w:hint="eastAsia"/>
          <w:position w:val="-58"/>
        </w:rPr>
        <w:t>*2)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其中</w:t>
      </w:r>
      <w:r w:rsidRPr="00DE6D9A">
        <w:rPr>
          <w:rFonts w:ascii="time" w:eastAsia="宋体" w:hAnsi="time" w:cs="黑体" w:hint="eastAsia"/>
          <w:position w:val="-36"/>
        </w:rPr>
        <w:object w:dxaOrig="2780" w:dyaOrig="780">
          <v:shape id="_x0000_i1053" type="#_x0000_t75" style="width:139.3pt;height:39.4pt" o:ole="">
            <v:imagedata r:id="rId63" o:title=""/>
          </v:shape>
          <o:OLEObject Type="Embed" ProgID="Equation.3" ShapeID="_x0000_i1053" DrawAspect="Content" ObjectID="_1594037124" r:id="rId64"/>
        </w:object>
      </w:r>
      <w:r w:rsidR="00A86CE8" w:rsidRPr="00DE6D9A">
        <w:rPr>
          <w:rFonts w:ascii="time" w:eastAsia="宋体" w:hAnsi="time" w:cs="黑体" w:hint="eastAsia"/>
          <w:position w:val="-36"/>
        </w:rPr>
        <w:t xml:space="preserve">     </w:t>
      </w:r>
      <w:r w:rsidR="00A86CE8" w:rsidRPr="00DE6D9A">
        <w:rPr>
          <w:rFonts w:ascii="time" w:eastAsia="宋体" w:hAnsi="time" w:cs="黑体" w:hint="eastAsia"/>
        </w:rPr>
        <w:t>(5</w:t>
      </w:r>
      <w:r w:rsidR="00A86CE8" w:rsidRPr="00DE6D9A">
        <w:rPr>
          <w:rFonts w:ascii="time" w:eastAsia="宋体" w:hAnsi="time" w:cs="黑体"/>
        </w:rPr>
        <w:t>’</w:t>
      </w:r>
      <w:r w:rsidR="00A86CE8" w:rsidRPr="00DE6D9A">
        <w:rPr>
          <w:rFonts w:ascii="time" w:eastAsia="宋体" w:hAnsi="time" w:cs="黑体" w:hint="eastAsia"/>
        </w:rPr>
        <w:t>)</w:t>
      </w:r>
    </w:p>
    <w:p w:rsidR="00CF278C" w:rsidRPr="00DE6D9A" w:rsidRDefault="00CF278C" w:rsidP="00DE6D9A">
      <w:pPr>
        <w:ind w:firstLineChars="200" w:firstLine="420"/>
        <w:rPr>
          <w:rFonts w:ascii="time" w:eastAsia="宋体" w:hAnsi="time" w:cs="黑体"/>
        </w:rPr>
      </w:pP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题六</w:t>
      </w:r>
      <w:r w:rsidRPr="00DE6D9A">
        <w:rPr>
          <w:rFonts w:ascii="time" w:eastAsia="宋体" w:hAnsi="time" w:cs="黑体" w:hint="eastAsia"/>
        </w:rPr>
        <w:t>.</w:t>
      </w:r>
    </w:p>
    <w:p w:rsidR="00CF278C" w:rsidRPr="00DE6D9A" w:rsidRDefault="00634996" w:rsidP="00DE6D9A">
      <w:pPr>
        <w:widowControl/>
        <w:ind w:firstLineChars="200" w:firstLine="420"/>
        <w:rPr>
          <w:rFonts w:ascii="time" w:eastAsia="宋体" w:hAnsi="time"/>
        </w:rPr>
      </w:pP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50429" wp14:editId="27ED79DB">
                <wp:simplePos x="0" y="0"/>
                <wp:positionH relativeFrom="column">
                  <wp:posOffset>1218565</wp:posOffset>
                </wp:positionH>
                <wp:positionV relativeFrom="paragraph">
                  <wp:posOffset>1828800</wp:posOffset>
                </wp:positionV>
                <wp:extent cx="351155" cy="32385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96" w:rsidRPr="00920B30" w:rsidRDefault="00634996" w:rsidP="00634996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0429" id="_x0000_s1042" type="#_x0000_t202" style="position:absolute;left:0;text-align:left;margin-left:95.95pt;margin-top:2in;width:27.6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" stroked="f">
                <v:textbox>
                  <w:txbxContent>
                    <w:p w:rsidR="00634996" w:rsidRPr="00920B30" w:rsidRDefault="00634996" w:rsidP="00634996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417CE6" wp14:editId="70616E7A">
                <wp:simplePos x="0" y="0"/>
                <wp:positionH relativeFrom="column">
                  <wp:posOffset>2636520</wp:posOffset>
                </wp:positionH>
                <wp:positionV relativeFrom="paragraph">
                  <wp:posOffset>1197171</wp:posOffset>
                </wp:positionV>
                <wp:extent cx="351155" cy="32385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96" w:rsidRPr="00920B30" w:rsidRDefault="00634996" w:rsidP="00634996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7CE6" id="_x0000_s1043" type="#_x0000_t202" style="position:absolute;left:0;text-align:left;margin-left:207.6pt;margin-top:94.25pt;width:27.6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" stroked="f">
                <v:textbox>
                  <w:txbxContent>
                    <w:p w:rsidR="00634996" w:rsidRPr="00920B30" w:rsidRDefault="00634996" w:rsidP="00634996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D81FE0" wp14:editId="524BC13F">
                <wp:simplePos x="0" y="0"/>
                <wp:positionH relativeFrom="column">
                  <wp:posOffset>2209165</wp:posOffset>
                </wp:positionH>
                <wp:positionV relativeFrom="paragraph">
                  <wp:posOffset>2264606</wp:posOffset>
                </wp:positionV>
                <wp:extent cx="351155" cy="32385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96" w:rsidRPr="00920B30" w:rsidRDefault="00634996" w:rsidP="00634996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81FE0" id="_x0000_s1044" type="#_x0000_t202" style="position:absolute;left:0;text-align:left;margin-left:173.95pt;margin-top:178.3pt;width:27.65pt;height:2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" stroked="f">
                <v:textbox>
                  <w:txbxContent>
                    <w:p w:rsidR="00634996" w:rsidRPr="00920B30" w:rsidRDefault="00634996" w:rsidP="00634996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4164CE" wp14:editId="4AC50149">
                <wp:simplePos x="0" y="0"/>
                <wp:positionH relativeFrom="column">
                  <wp:posOffset>1998589</wp:posOffset>
                </wp:positionH>
                <wp:positionV relativeFrom="paragraph">
                  <wp:posOffset>559973</wp:posOffset>
                </wp:positionV>
                <wp:extent cx="351155" cy="323850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96" w:rsidRPr="00920B30" w:rsidRDefault="00634996" w:rsidP="00634996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64CE" id="_x0000_s1045" type="#_x0000_t202" style="position:absolute;left:0;text-align:left;margin-left:157.35pt;margin-top:44.1pt;width:27.65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" stroked="f">
                <v:textbox>
                  <w:txbxContent>
                    <w:p w:rsidR="00634996" w:rsidRPr="00920B30" w:rsidRDefault="00634996" w:rsidP="00634996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E6D9A">
        <w:rPr>
          <w:rFonts w:ascii="time" w:eastAsia="宋体" w:hAnsi="time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2CF2E2E" wp14:editId="612B5A53">
                <wp:simplePos x="0" y="0"/>
                <wp:positionH relativeFrom="column">
                  <wp:posOffset>151179</wp:posOffset>
                </wp:positionH>
                <wp:positionV relativeFrom="paragraph">
                  <wp:posOffset>2238766</wp:posOffset>
                </wp:positionV>
                <wp:extent cx="2374265" cy="1403985"/>
                <wp:effectExtent l="0" t="0" r="5080" b="63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96" w:rsidRDefault="00634996">
                            <w:r>
                              <w:rPr>
                                <w:rFonts w:hint="eastAsia"/>
                              </w:rPr>
                              <w:t>即：电荷</w:t>
                            </w:r>
                            <w:r>
                              <w:rPr>
                                <w:rFonts w:hint="eastAsia"/>
                              </w:rPr>
                              <w:t>2Q</w:t>
                            </w:r>
                            <w:r>
                              <w:rPr>
                                <w:rFonts w:hint="eastAsia"/>
                              </w:rPr>
                              <w:t>所受到的力为</w:t>
                            </w:r>
                            <w:r>
                              <w:rPr>
                                <w:rFonts w:hint="eastAsia"/>
                              </w:rPr>
                              <w:t>4F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CF2E2E" id="_x0000_s1046" type="#_x0000_t202" style="position:absolute;left:0;text-align:left;margin-left:11.9pt;margin-top:176.3pt;width:186.95pt;height:110.55pt;z-index:2516500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" stroked="f">
                <v:textbox style="mso-fit-shape-to-text:t">
                  <w:txbxContent>
                    <w:p w:rsidR="00634996" w:rsidRDefault="00634996">
                      <w:r>
                        <w:rPr>
                          <w:rFonts w:hint="eastAsia"/>
                        </w:rPr>
                        <w:t>即：电荷</w:t>
                      </w:r>
                      <w:r>
                        <w:rPr>
                          <w:rFonts w:hint="eastAsia"/>
                        </w:rPr>
                        <w:t>2Q</w:t>
                      </w:r>
                      <w:r>
                        <w:rPr>
                          <w:rFonts w:hint="eastAsia"/>
                        </w:rPr>
                        <w:t>所受到的力为</w:t>
                      </w:r>
                      <w:r>
                        <w:rPr>
                          <w:rFonts w:hint="eastAsia"/>
                        </w:rPr>
                        <w:t>4F</w:t>
                      </w:r>
                    </w:p>
                  </w:txbxContent>
                </v:textbox>
              </v:shape>
            </w:pict>
          </mc:Fallback>
        </mc:AlternateContent>
      </w:r>
      <w:r w:rsidR="00A9565B" w:rsidRPr="00DE6D9A">
        <w:rPr>
          <w:rFonts w:ascii="time" w:eastAsia="宋体" w:hAnsi="time" w:cs="宋体"/>
          <w:noProof/>
          <w:kern w:val="0"/>
        </w:rPr>
        <w:drawing>
          <wp:inline distT="0" distB="0" distL="114300" distR="114300" wp14:anchorId="294A6547" wp14:editId="261C203F">
            <wp:extent cx="5372100" cy="2143125"/>
            <wp:effectExtent l="0" t="0" r="0" b="9525"/>
            <wp:docPr id="2" name="图片 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8" descr="IMG_256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278C" w:rsidRPr="00DE6D9A" w:rsidRDefault="00634996" w:rsidP="00DE6D9A">
      <w:pPr>
        <w:widowControl/>
        <w:ind w:firstLineChars="200" w:firstLine="420"/>
        <w:rPr>
          <w:rFonts w:ascii="time" w:eastAsia="宋体" w:hAnsi="time" w:cs="宋体"/>
          <w:kern w:val="0"/>
          <w:lang w:bidi="ar"/>
        </w:rPr>
      </w:pPr>
      <w:r w:rsidRPr="00DE6D9A">
        <w:rPr>
          <w:rFonts w:ascii="time" w:eastAsia="宋体" w:hAnsi="time" w:cs="黑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3329E" wp14:editId="68F9C252">
                <wp:simplePos x="0" y="0"/>
                <wp:positionH relativeFrom="column">
                  <wp:posOffset>2038350</wp:posOffset>
                </wp:positionH>
                <wp:positionV relativeFrom="paragraph">
                  <wp:posOffset>1653540</wp:posOffset>
                </wp:positionV>
                <wp:extent cx="351155" cy="32385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96" w:rsidRPr="00920B30" w:rsidRDefault="00634996" w:rsidP="00634996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3329E" id="_x0000_s1047" type="#_x0000_t202" style="position:absolute;left:0;text-align:left;margin-left:160.5pt;margin-top:130.2pt;width:27.6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" stroked="f">
                <v:textbox>
                  <w:txbxContent>
                    <w:p w:rsidR="00634996" w:rsidRPr="00920B30" w:rsidRDefault="00634996" w:rsidP="00634996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422B3" wp14:editId="79C3EC0A">
                <wp:simplePos x="0" y="0"/>
                <wp:positionH relativeFrom="column">
                  <wp:posOffset>2373630</wp:posOffset>
                </wp:positionH>
                <wp:positionV relativeFrom="paragraph">
                  <wp:posOffset>1230630</wp:posOffset>
                </wp:positionV>
                <wp:extent cx="415925" cy="323850"/>
                <wp:effectExtent l="0" t="0" r="3175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96" w:rsidRPr="00920B30" w:rsidRDefault="00634996" w:rsidP="00634996"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22B3" id="_x0000_s1048" type="#_x0000_t202" style="position:absolute;left:0;text-align:left;margin-left:186.9pt;margin-top:96.9pt;width:32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" stroked="f">
                <v:textbox>
                  <w:txbxContent>
                    <w:p w:rsidR="00634996" w:rsidRPr="00920B30" w:rsidRDefault="00634996" w:rsidP="00634996">
                      <w:r>
                        <w:rPr>
                          <w:rFonts w:hint="eastAsia"/>
                        </w:rPr>
                        <w:t>10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E6D9A">
        <w:rPr>
          <w:rFonts w:ascii="time" w:eastAsia="宋体" w:hAnsi="time" w:cs="黑体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C940C" wp14:editId="12E890B7">
                <wp:simplePos x="0" y="0"/>
                <wp:positionH relativeFrom="column">
                  <wp:posOffset>1064895</wp:posOffset>
                </wp:positionH>
                <wp:positionV relativeFrom="paragraph">
                  <wp:posOffset>656786</wp:posOffset>
                </wp:positionV>
                <wp:extent cx="351155" cy="323850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96" w:rsidRPr="00920B30" w:rsidRDefault="00634996" w:rsidP="00634996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940C" id="_x0000_s1049" type="#_x0000_t202" style="position:absolute;left:0;text-align:left;margin-left:83.85pt;margin-top:51.7pt;width:27.6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" stroked="f">
                <v:textbox>
                  <w:txbxContent>
                    <w:p w:rsidR="00634996" w:rsidRPr="00920B30" w:rsidRDefault="00634996" w:rsidP="00634996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E6D9A">
        <w:rPr>
          <w:rFonts w:ascii="time" w:eastAsia="宋体" w:hAnsi="time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0475CC" wp14:editId="69281196">
                <wp:simplePos x="0" y="0"/>
                <wp:positionH relativeFrom="column">
                  <wp:posOffset>93149</wp:posOffset>
                </wp:positionH>
                <wp:positionV relativeFrom="paragraph">
                  <wp:posOffset>1654566</wp:posOffset>
                </wp:positionV>
                <wp:extent cx="2374265" cy="1403985"/>
                <wp:effectExtent l="0" t="0" r="508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96" w:rsidRPr="00634996" w:rsidRDefault="00634996">
                            <w:r>
                              <w:rPr>
                                <w:rFonts w:hint="eastAsia"/>
                              </w:rPr>
                              <w:t>即：电荷</w:t>
                            </w:r>
                            <w:r>
                              <w:rPr>
                                <w:rFonts w:hint="eastAsia"/>
                              </w:rPr>
                              <w:t>2Q</w:t>
                            </w:r>
                            <w:r>
                              <w:rPr>
                                <w:rFonts w:hint="eastAsia"/>
                              </w:rPr>
                              <w:t>受到的力为</w:t>
                            </w:r>
                            <w:r>
                              <w:rPr>
                                <w:rFonts w:hint="eastAsia"/>
                              </w:rPr>
                              <w:t>2F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475CC" id="_x0000_s1050" type="#_x0000_t202" style="position:absolute;left:0;text-align:left;margin-left:7.35pt;margin-top:130.3pt;width:186.95pt;height:110.55pt;z-index:2516520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" stroked="f">
                <v:textbox style="mso-fit-shape-to-text:t">
                  <w:txbxContent>
                    <w:p w:rsidR="00634996" w:rsidRPr="00634996" w:rsidRDefault="00634996">
                      <w:r>
                        <w:rPr>
                          <w:rFonts w:hint="eastAsia"/>
                        </w:rPr>
                        <w:t>即：电荷</w:t>
                      </w:r>
                      <w:r>
                        <w:rPr>
                          <w:rFonts w:hint="eastAsia"/>
                        </w:rPr>
                        <w:t>2Q</w:t>
                      </w:r>
                      <w:r>
                        <w:rPr>
                          <w:rFonts w:hint="eastAsia"/>
                        </w:rPr>
                        <w:t>受到的力为</w:t>
                      </w:r>
                      <w:r>
                        <w:rPr>
                          <w:rFonts w:hint="eastAsia"/>
                        </w:rPr>
                        <w:t>2F</w:t>
                      </w:r>
                    </w:p>
                  </w:txbxContent>
                </v:textbox>
              </v:shape>
            </w:pict>
          </mc:Fallback>
        </mc:AlternateContent>
      </w:r>
      <w:r w:rsidR="00A9565B" w:rsidRPr="00DE6D9A">
        <w:rPr>
          <w:rFonts w:ascii="time" w:eastAsia="宋体" w:hAnsi="time" w:cs="宋体"/>
          <w:noProof/>
          <w:kern w:val="0"/>
        </w:rPr>
        <w:drawing>
          <wp:inline distT="0" distB="0" distL="114300" distR="114300" wp14:anchorId="413798B6" wp14:editId="0CEA4334">
            <wp:extent cx="5429250" cy="1590675"/>
            <wp:effectExtent l="0" t="0" r="0" b="9525"/>
            <wp:docPr id="3" name="图片 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9" descr="IMG_25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278C" w:rsidRPr="00DE6D9A" w:rsidRDefault="00CF278C" w:rsidP="00DE6D9A">
      <w:pPr>
        <w:widowControl/>
        <w:ind w:firstLineChars="200" w:firstLine="420"/>
        <w:rPr>
          <w:rFonts w:ascii="time" w:eastAsia="宋体" w:hAnsi="time" w:cs="宋体"/>
          <w:kern w:val="0"/>
          <w:lang w:bidi="ar"/>
        </w:rPr>
      </w:pPr>
    </w:p>
    <w:p w:rsidR="00634996" w:rsidRPr="00DE6D9A" w:rsidRDefault="00634996" w:rsidP="00DE6D9A">
      <w:pPr>
        <w:widowControl/>
        <w:ind w:firstLineChars="200" w:firstLine="420"/>
        <w:rPr>
          <w:rFonts w:ascii="time" w:eastAsia="宋体" w:hAnsi="time" w:cs="黑体"/>
        </w:rPr>
      </w:pPr>
    </w:p>
    <w:p w:rsidR="00CF278C" w:rsidRPr="00DE6D9A" w:rsidRDefault="00A9565B" w:rsidP="00DE6D9A">
      <w:pPr>
        <w:widowControl/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题七</w:t>
      </w:r>
      <w:r w:rsidRPr="00DE6D9A">
        <w:rPr>
          <w:rFonts w:ascii="time" w:eastAsia="宋体" w:hAnsi="time" w:cs="黑体" w:hint="eastAsia"/>
        </w:rPr>
        <w:t>.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将宽段导轨上的导体棒标号</w:t>
      </w:r>
      <w:r w:rsidRPr="00DE6D9A">
        <w:rPr>
          <w:rFonts w:ascii="time" w:eastAsia="宋体" w:hAnsi="time" w:cs="黑体" w:hint="eastAsia"/>
        </w:rPr>
        <w:t>1</w:t>
      </w:r>
      <w:r w:rsidRPr="00DE6D9A">
        <w:rPr>
          <w:rFonts w:ascii="time" w:eastAsia="宋体" w:hAnsi="time" w:cs="黑体" w:hint="eastAsia"/>
        </w:rPr>
        <w:t>、窄段导轨上的导体棒标号</w:t>
      </w:r>
      <w:r w:rsidRPr="00DE6D9A">
        <w:rPr>
          <w:rFonts w:ascii="time" w:eastAsia="宋体" w:hAnsi="time" w:cs="黑体" w:hint="eastAsia"/>
        </w:rPr>
        <w:t>2</w:t>
      </w:r>
      <w:r w:rsidRPr="00DE6D9A">
        <w:rPr>
          <w:rFonts w:ascii="time" w:eastAsia="宋体" w:hAnsi="time" w:cs="黑体" w:hint="eastAsia"/>
        </w:rPr>
        <w:t>，记宽段导轨上的导体棒的最终速度为</w:t>
      </w:r>
      <w:r w:rsidRPr="00DE6D9A">
        <w:rPr>
          <w:rFonts w:ascii="time" w:eastAsia="宋体" w:hAnsi="time" w:cs="黑体" w:hint="eastAsia"/>
          <w:position w:val="-14"/>
        </w:rPr>
        <w:object w:dxaOrig="340" w:dyaOrig="380">
          <v:shape id="_x0000_i1054" type="#_x0000_t75" style="width:17pt;height:19pt" o:ole="">
            <v:imagedata r:id="rId67" o:title=""/>
          </v:shape>
          <o:OLEObject Type="Embed" ProgID="Equation.3" ShapeID="_x0000_i1054" DrawAspect="Content" ObjectID="_1594037125" r:id="rId68"/>
        </w:object>
      </w:r>
      <w:r w:rsidRPr="00DE6D9A">
        <w:rPr>
          <w:rFonts w:ascii="time" w:eastAsia="宋体" w:hAnsi="time" w:cs="黑体" w:hint="eastAsia"/>
        </w:rPr>
        <w:t>、窄段导轨上的导体棒的最终速度为</w:t>
      </w:r>
      <w:r w:rsidRPr="00DE6D9A">
        <w:rPr>
          <w:rFonts w:ascii="time" w:eastAsia="宋体" w:hAnsi="time" w:cs="黑体" w:hint="eastAsia"/>
          <w:position w:val="-14"/>
        </w:rPr>
        <w:object w:dxaOrig="360" w:dyaOrig="380">
          <v:shape id="_x0000_i1055" type="#_x0000_t75" style="width:18.35pt;height:19pt" o:ole="">
            <v:imagedata r:id="rId69" o:title=""/>
          </v:shape>
          <o:OLEObject Type="Embed" ProgID="Equation.3" ShapeID="_x0000_i1055" DrawAspect="Content" ObjectID="_1594037126" r:id="rId70"/>
        </w:object>
      </w:r>
      <w:r w:rsidRPr="00DE6D9A">
        <w:rPr>
          <w:rFonts w:ascii="time" w:eastAsia="宋体" w:hAnsi="time" w:cs="黑体" w:hint="eastAsia"/>
        </w:rPr>
        <w:t>。最终两根棒均做匀速直线运动，无电流通过，两根棒上的动生电动势均等于最终电容器上的剩余电压，由此可得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14"/>
        </w:rPr>
        <w:object w:dxaOrig="999" w:dyaOrig="380">
          <v:shape id="_x0000_i1056" type="#_x0000_t75" style="width:50.25pt;height:19pt" o:ole="">
            <v:imagedata r:id="rId71" o:title=""/>
          </v:shape>
          <o:OLEObject Type="Embed" ProgID="Equation.3" ShapeID="_x0000_i1056" DrawAspect="Content" ObjectID="_1594037127" r:id="rId72"/>
        </w:object>
      </w:r>
      <w:r w:rsidR="009F06A5" w:rsidRPr="00DE6D9A">
        <w:rPr>
          <w:rFonts w:ascii="time" w:eastAsia="宋体" w:hAnsi="time" w:cs="黑体" w:hint="eastAsia"/>
          <w:position w:val="-14"/>
        </w:rPr>
        <w:t xml:space="preserve">   (3</w:t>
      </w:r>
      <w:r w:rsidR="009F06A5" w:rsidRPr="00DE6D9A">
        <w:rPr>
          <w:rFonts w:ascii="time" w:eastAsia="宋体" w:hAnsi="time" w:cs="黑体"/>
          <w:position w:val="-14"/>
        </w:rPr>
        <w:t>’</w:t>
      </w:r>
      <w:r w:rsidR="009F06A5" w:rsidRPr="00DE6D9A">
        <w:rPr>
          <w:rFonts w:ascii="time" w:eastAsia="宋体" w:hAnsi="time" w:cs="黑体" w:hint="eastAsia"/>
          <w:position w:val="-14"/>
        </w:rPr>
        <w:t>)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对两根棒由动量定理得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32"/>
        </w:rPr>
        <w:object w:dxaOrig="1460" w:dyaOrig="760">
          <v:shape id="_x0000_i1057" type="#_x0000_t75" style="width:72.7pt;height:38.05pt" o:ole="">
            <v:imagedata r:id="rId73" o:title=""/>
          </v:shape>
          <o:OLEObject Type="Embed" ProgID="Equation.3" ShapeID="_x0000_i1057" DrawAspect="Content" ObjectID="_1594037128" r:id="rId74"/>
        </w:object>
      </w:r>
      <w:r w:rsidR="009F06A5" w:rsidRPr="00DE6D9A">
        <w:rPr>
          <w:rFonts w:ascii="time" w:eastAsia="宋体" w:hAnsi="time" w:cs="黑体" w:hint="eastAsia"/>
          <w:position w:val="-32"/>
        </w:rPr>
        <w:t xml:space="preserve">  (3</w:t>
      </w:r>
      <w:r w:rsidR="009F06A5" w:rsidRPr="00DE6D9A">
        <w:rPr>
          <w:rFonts w:ascii="time" w:eastAsia="宋体" w:hAnsi="time" w:cs="黑体"/>
          <w:position w:val="-32"/>
        </w:rPr>
        <w:t>’</w:t>
      </w:r>
      <w:r w:rsidR="009F06A5" w:rsidRPr="00DE6D9A">
        <w:rPr>
          <w:rFonts w:ascii="time" w:eastAsia="宋体" w:hAnsi="time" w:cs="黑体" w:hint="eastAsia"/>
          <w:position w:val="-32"/>
        </w:rPr>
        <w:t>*2)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由电荷守恒得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14"/>
        </w:rPr>
        <w:object w:dxaOrig="2540" w:dyaOrig="380">
          <v:shape id="_x0000_i1058" type="#_x0000_t75" style="width:127pt;height:19pt" o:ole="">
            <v:imagedata r:id="rId75" o:title=""/>
          </v:shape>
          <o:OLEObject Type="Embed" ProgID="Equation.3" ShapeID="_x0000_i1058" DrawAspect="Content" ObjectID="_1594037129" r:id="rId76"/>
        </w:object>
      </w:r>
      <w:r w:rsidR="009F06A5" w:rsidRPr="00DE6D9A">
        <w:rPr>
          <w:rFonts w:ascii="time" w:eastAsia="宋体" w:hAnsi="time" w:cs="黑体" w:hint="eastAsia"/>
          <w:position w:val="-14"/>
        </w:rPr>
        <w:t xml:space="preserve"> (4</w:t>
      </w:r>
      <w:r w:rsidR="009F06A5" w:rsidRPr="00DE6D9A">
        <w:rPr>
          <w:rFonts w:ascii="time" w:eastAsia="宋体" w:hAnsi="time" w:cs="黑体"/>
          <w:position w:val="-14"/>
        </w:rPr>
        <w:t>’</w:t>
      </w:r>
      <w:r w:rsidR="009F06A5" w:rsidRPr="00DE6D9A">
        <w:rPr>
          <w:rFonts w:ascii="time" w:eastAsia="宋体" w:hAnsi="time" w:cs="黑体" w:hint="eastAsia"/>
          <w:position w:val="-14"/>
        </w:rPr>
        <w:t>)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联立解得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58"/>
        </w:rPr>
        <w:object w:dxaOrig="1920" w:dyaOrig="1280">
          <v:shape id="_x0000_i1059" type="#_x0000_t75" style="width:95.7pt;height:63.85pt" o:ole="">
            <v:imagedata r:id="rId77" o:title=""/>
          </v:shape>
          <o:OLEObject Type="Embed" ProgID="Equation.3" ShapeID="_x0000_i1059" DrawAspect="Content" ObjectID="_1594037130" r:id="rId78"/>
        </w:object>
      </w:r>
      <w:r w:rsidR="009F06A5" w:rsidRPr="00DE6D9A">
        <w:rPr>
          <w:rFonts w:ascii="time" w:eastAsia="宋体" w:hAnsi="time" w:cs="黑体" w:hint="eastAsia"/>
          <w:position w:val="-58"/>
        </w:rPr>
        <w:t>(3</w:t>
      </w:r>
      <w:r w:rsidR="009F06A5" w:rsidRPr="00DE6D9A">
        <w:rPr>
          <w:rFonts w:ascii="time" w:eastAsia="宋体" w:hAnsi="time" w:cs="黑体"/>
          <w:position w:val="-58"/>
        </w:rPr>
        <w:t>’</w:t>
      </w:r>
      <w:r w:rsidR="009F06A5" w:rsidRPr="00DE6D9A">
        <w:rPr>
          <w:rFonts w:ascii="time" w:eastAsia="宋体" w:hAnsi="time" w:cs="黑体" w:hint="eastAsia"/>
          <w:position w:val="-58"/>
        </w:rPr>
        <w:t>*2)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将两根棒的动量定理再乘以时间微分</w:t>
      </w:r>
      <w:r w:rsidRPr="00DE6D9A">
        <w:rPr>
          <w:rFonts w:ascii="time" w:eastAsia="宋体" w:hAnsi="time" w:cs="黑体" w:hint="eastAsia"/>
          <w:position w:val="-6"/>
        </w:rPr>
        <w:object w:dxaOrig="279" w:dyaOrig="279">
          <v:shape id="_x0000_i1060" type="#_x0000_t75" style="width:13.6pt;height:13.6pt" o:ole="">
            <v:imagedata r:id="rId79" o:title=""/>
          </v:shape>
          <o:OLEObject Type="Embed" ProgID="Equation.3" ShapeID="_x0000_i1060" DrawAspect="Content" ObjectID="_1594037131" r:id="rId80"/>
        </w:object>
      </w:r>
      <w:r w:rsidRPr="00DE6D9A">
        <w:rPr>
          <w:rFonts w:ascii="time" w:eastAsia="宋体" w:hAnsi="time" w:cs="黑体" w:hint="eastAsia"/>
        </w:rPr>
        <w:t>并作积分得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40"/>
        </w:rPr>
        <w:object w:dxaOrig="2540" w:dyaOrig="920">
          <v:shape id="_x0000_i1061" type="#_x0000_t75" style="width:127pt;height:46.2pt" o:ole="">
            <v:imagedata r:id="rId81" o:title=""/>
          </v:shape>
          <o:OLEObject Type="Embed" ProgID="Equation.3" ShapeID="_x0000_i1061" DrawAspect="Content" ObjectID="_1594037132" r:id="rId82"/>
        </w:object>
      </w:r>
      <w:r w:rsidR="009F06A5" w:rsidRPr="00DE6D9A">
        <w:rPr>
          <w:rFonts w:ascii="time" w:eastAsia="宋体" w:hAnsi="time" w:cs="黑体" w:hint="eastAsia"/>
          <w:position w:val="-40"/>
        </w:rPr>
        <w:t>(4</w:t>
      </w:r>
      <w:r w:rsidR="009F06A5" w:rsidRPr="00DE6D9A">
        <w:rPr>
          <w:rFonts w:ascii="time" w:eastAsia="宋体" w:hAnsi="time" w:cs="黑体"/>
          <w:position w:val="-40"/>
        </w:rPr>
        <w:t>’</w:t>
      </w:r>
      <w:r w:rsidR="009F06A5" w:rsidRPr="00DE6D9A">
        <w:rPr>
          <w:rFonts w:ascii="time" w:eastAsia="宋体" w:hAnsi="time" w:cs="黑体" w:hint="eastAsia"/>
          <w:position w:val="-40"/>
        </w:rPr>
        <w:t>*2)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设某时刻电容器上的剩余电量为</w:t>
      </w:r>
      <w:r w:rsidRPr="00DE6D9A">
        <w:rPr>
          <w:rFonts w:ascii="time" w:eastAsia="宋体" w:hAnsi="time" w:cs="黑体" w:hint="eastAsia"/>
          <w:position w:val="-10"/>
        </w:rPr>
        <w:object w:dxaOrig="240" w:dyaOrig="320">
          <v:shape id="_x0000_i1062" type="#_x0000_t75" style="width:11.55pt;height:16.3pt" o:ole="">
            <v:imagedata r:id="rId83" o:title=""/>
          </v:shape>
          <o:OLEObject Type="Embed" ProgID="Equation.3" ShapeID="_x0000_i1062" DrawAspect="Content" ObjectID="_1594037133" r:id="rId84"/>
        </w:object>
      </w:r>
      <w:r w:rsidRPr="00DE6D9A">
        <w:rPr>
          <w:rFonts w:ascii="time" w:eastAsia="宋体" w:hAnsi="time" w:cs="黑体" w:hint="eastAsia"/>
        </w:rPr>
        <w:t>，将基尔霍夫电压方程乘以时间微分</w:t>
      </w:r>
      <w:r w:rsidRPr="00DE6D9A">
        <w:rPr>
          <w:rFonts w:ascii="time" w:eastAsia="宋体" w:hAnsi="time" w:cs="黑体" w:hint="eastAsia"/>
          <w:position w:val="-6"/>
        </w:rPr>
        <w:object w:dxaOrig="279" w:dyaOrig="279">
          <v:shape id="_x0000_i1063" type="#_x0000_t75" style="width:13.6pt;height:13.6pt" o:ole="">
            <v:imagedata r:id="rId85" o:title=""/>
          </v:shape>
          <o:OLEObject Type="Embed" ProgID="Equation.3" ShapeID="_x0000_i1063" DrawAspect="Content" ObjectID="_1594037134" r:id="rId86"/>
        </w:object>
      </w:r>
      <w:r w:rsidRPr="00DE6D9A">
        <w:rPr>
          <w:rFonts w:ascii="time" w:eastAsia="宋体" w:hAnsi="time" w:cs="黑体" w:hint="eastAsia"/>
        </w:rPr>
        <w:t>并作积分得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58"/>
        </w:rPr>
        <w:object w:dxaOrig="3360" w:dyaOrig="1280">
          <v:shape id="_x0000_i1064" type="#_x0000_t75" style="width:167.85pt;height:63.85pt" o:ole="">
            <v:imagedata r:id="rId87" o:title=""/>
          </v:shape>
          <o:OLEObject Type="Embed" ProgID="Equation.3" ShapeID="_x0000_i1064" DrawAspect="Content" ObjectID="_1594037135" r:id="rId88"/>
        </w:object>
      </w:r>
      <w:r w:rsidR="009F06A5" w:rsidRPr="00DE6D9A">
        <w:rPr>
          <w:rFonts w:ascii="time" w:eastAsia="宋体" w:hAnsi="time" w:cs="黑体" w:hint="eastAsia"/>
          <w:position w:val="-58"/>
        </w:rPr>
        <w:t>(4</w:t>
      </w:r>
      <w:r w:rsidR="009F06A5" w:rsidRPr="00DE6D9A">
        <w:rPr>
          <w:rFonts w:ascii="time" w:eastAsia="宋体" w:hAnsi="time" w:cs="黑体"/>
          <w:position w:val="-58"/>
        </w:rPr>
        <w:t>’</w:t>
      </w:r>
      <w:r w:rsidR="009F06A5" w:rsidRPr="00DE6D9A">
        <w:rPr>
          <w:rFonts w:ascii="time" w:eastAsia="宋体" w:hAnsi="time" w:cs="黑体" w:hint="eastAsia"/>
          <w:position w:val="-58"/>
        </w:rPr>
        <w:t>*2)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联立解得</w:t>
      </w:r>
    </w:p>
    <w:p w:rsidR="00CF278C" w:rsidRPr="00DE6D9A" w:rsidRDefault="00A9565B" w:rsidP="00DE6D9A">
      <w:pPr>
        <w:ind w:firstLineChars="200" w:firstLine="420"/>
        <w:rPr>
          <w:rFonts w:ascii="time" w:eastAsia="宋体" w:hAnsi="time" w:cs="黑体"/>
          <w:position w:val="-28"/>
        </w:rPr>
      </w:pPr>
      <w:r w:rsidRPr="00DE6D9A">
        <w:rPr>
          <w:rFonts w:ascii="time" w:eastAsia="宋体" w:hAnsi="time" w:cs="黑体" w:hint="eastAsia"/>
          <w:position w:val="-28"/>
        </w:rPr>
        <w:object w:dxaOrig="7140" w:dyaOrig="700">
          <v:shape id="_x0000_i1065" type="#_x0000_t75" style="width:356.65pt;height:35.3pt" o:ole="">
            <v:imagedata r:id="rId89" o:title=""/>
          </v:shape>
          <o:OLEObject Type="Embed" ProgID="Equation.3" ShapeID="_x0000_i1065" DrawAspect="Content" ObjectID="_1594037136" r:id="rId90"/>
        </w:object>
      </w:r>
      <w:r w:rsidR="009F06A5" w:rsidRPr="00DE6D9A">
        <w:rPr>
          <w:rFonts w:ascii="time" w:eastAsia="宋体" w:hAnsi="time" w:cs="黑体" w:hint="eastAsia"/>
          <w:position w:val="-28"/>
        </w:rPr>
        <w:t>(5</w:t>
      </w:r>
      <w:r w:rsidR="009F06A5" w:rsidRPr="00DE6D9A">
        <w:rPr>
          <w:rFonts w:ascii="time" w:eastAsia="宋体" w:hAnsi="time" w:cs="黑体"/>
          <w:position w:val="-28"/>
        </w:rPr>
        <w:t>’</w:t>
      </w:r>
      <w:r w:rsidR="009F06A5" w:rsidRPr="00DE6D9A">
        <w:rPr>
          <w:rFonts w:ascii="time" w:eastAsia="宋体" w:hAnsi="time" w:cs="黑体" w:hint="eastAsia"/>
          <w:position w:val="-28"/>
        </w:rPr>
        <w:t>)</w:t>
      </w:r>
    </w:p>
    <w:p w:rsidR="00CF278C" w:rsidRPr="00DE6D9A" w:rsidRDefault="00CF278C" w:rsidP="00DE6D9A">
      <w:pPr>
        <w:ind w:firstLineChars="200" w:firstLine="420"/>
        <w:rPr>
          <w:rFonts w:ascii="time" w:eastAsia="宋体" w:hAnsi="time" w:cs="黑体"/>
          <w:position w:val="-28"/>
        </w:rPr>
      </w:pPr>
    </w:p>
    <w:p w:rsidR="00CF278C" w:rsidRPr="00DE6D9A" w:rsidRDefault="00A9565B" w:rsidP="00DE6D9A">
      <w:pPr>
        <w:widowControl/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</w:rPr>
        <w:t>题八</w:t>
      </w:r>
      <w:r w:rsidRPr="00DE6D9A">
        <w:rPr>
          <w:rFonts w:ascii="time" w:eastAsia="宋体" w:hAnsi="time" w:cs="黑体" w:hint="eastAsia"/>
        </w:rPr>
        <w:t>.</w:t>
      </w:r>
    </w:p>
    <w:p w:rsidR="00CF278C" w:rsidRPr="00DE6D9A" w:rsidRDefault="00A9565B" w:rsidP="00DE6D9A">
      <w:pPr>
        <w:widowControl/>
        <w:numPr>
          <w:ilvl w:val="0"/>
          <w:numId w:val="2"/>
        </w:num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30"/>
        </w:rPr>
        <w:object w:dxaOrig="3760" w:dyaOrig="760">
          <v:shape id="_x0000_i1066" type="#_x0000_t75" style="width:188.2pt;height:38.05pt" o:ole="">
            <v:imagedata r:id="rId91" o:title=""/>
          </v:shape>
          <o:OLEObject Type="Embed" ProgID="Equation.3" ShapeID="_x0000_i1066" DrawAspect="Content" ObjectID="_1594037137" r:id="rId92"/>
        </w:object>
      </w:r>
      <w:r w:rsidR="004565C9" w:rsidRPr="00DE6D9A">
        <w:rPr>
          <w:rFonts w:ascii="time" w:eastAsia="宋体" w:hAnsi="time" w:cs="黑体" w:hint="eastAsia"/>
          <w:position w:val="-30"/>
        </w:rPr>
        <w:t xml:space="preserve">     (15</w:t>
      </w:r>
      <w:r w:rsidR="004565C9" w:rsidRPr="00DE6D9A">
        <w:rPr>
          <w:rFonts w:ascii="time" w:eastAsia="宋体" w:hAnsi="time" w:cs="黑体"/>
          <w:position w:val="-30"/>
        </w:rPr>
        <w:t>’</w:t>
      </w:r>
      <w:r w:rsidR="004565C9" w:rsidRPr="00DE6D9A">
        <w:rPr>
          <w:rFonts w:ascii="time" w:eastAsia="宋体" w:hAnsi="time" w:cs="黑体" w:hint="eastAsia"/>
          <w:position w:val="-30"/>
        </w:rPr>
        <w:t>)</w:t>
      </w:r>
    </w:p>
    <w:p w:rsidR="00B722F3" w:rsidRPr="00DE6D9A" w:rsidRDefault="00B722F3" w:rsidP="00DE6D9A">
      <w:pPr>
        <w:widowControl/>
        <w:ind w:firstLineChars="200" w:firstLine="420"/>
        <w:rPr>
          <w:rFonts w:ascii="time" w:eastAsia="宋体" w:hAnsi="time" w:cs="黑体"/>
        </w:rPr>
      </w:pPr>
    </w:p>
    <w:p w:rsidR="00CF278C" w:rsidRPr="00DE6D9A" w:rsidRDefault="00A9565B" w:rsidP="00DE6D9A">
      <w:pPr>
        <w:widowControl/>
        <w:numPr>
          <w:ilvl w:val="0"/>
          <w:numId w:val="2"/>
        </w:num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 w:cs="黑体" w:hint="eastAsia"/>
          <w:position w:val="-30"/>
        </w:rPr>
        <w:object w:dxaOrig="2180" w:dyaOrig="1080">
          <v:shape id="_x0000_i1067" type="#_x0000_t75" style="width:108.65pt;height:54.3pt" o:ole="">
            <v:imagedata r:id="rId93" o:title=""/>
          </v:shape>
          <o:OLEObject Type="Embed" ProgID="Equation.3" ShapeID="_x0000_i1067" DrawAspect="Content" ObjectID="_1594037138" r:id="rId94"/>
        </w:object>
      </w:r>
      <w:r w:rsidR="004565C9" w:rsidRPr="00DE6D9A">
        <w:rPr>
          <w:rFonts w:ascii="time" w:eastAsia="宋体" w:hAnsi="time" w:cs="黑体" w:hint="eastAsia"/>
          <w:position w:val="-30"/>
        </w:rPr>
        <w:t xml:space="preserve">    (25</w:t>
      </w:r>
      <w:r w:rsidR="004565C9" w:rsidRPr="00DE6D9A">
        <w:rPr>
          <w:rFonts w:ascii="time" w:eastAsia="宋体" w:hAnsi="time" w:cs="黑体"/>
          <w:position w:val="-30"/>
        </w:rPr>
        <w:t>’</w:t>
      </w:r>
      <w:r w:rsidR="004565C9" w:rsidRPr="00DE6D9A">
        <w:rPr>
          <w:rFonts w:ascii="time" w:eastAsia="宋体" w:hAnsi="time" w:cs="黑体" w:hint="eastAsia"/>
          <w:position w:val="-30"/>
        </w:rPr>
        <w:t>)</w:t>
      </w:r>
    </w:p>
    <w:p w:rsidR="003F6D19" w:rsidRPr="00DE6D9A" w:rsidRDefault="008911FD" w:rsidP="00DE6D9A">
      <w:pPr>
        <w:ind w:firstLineChars="200" w:firstLine="420"/>
        <w:rPr>
          <w:rFonts w:ascii="time" w:eastAsia="宋体" w:hAnsi="time" w:cs="黑体"/>
        </w:rPr>
      </w:pPr>
      <w:r w:rsidRPr="00DE6D9A">
        <w:rPr>
          <w:rFonts w:ascii="time" w:eastAsia="宋体" w:hAnsi="time"/>
          <w:noProof/>
        </w:rPr>
        <w:drawing>
          <wp:inline distT="0" distB="0" distL="0" distR="0" wp14:anchorId="29CA42AD" wp14:editId="3EC5FC96">
            <wp:extent cx="5274310" cy="282321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6D19" w:rsidRPr="00DE6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C93" w:rsidRDefault="00917C93" w:rsidP="003823DE">
      <w:r>
        <w:separator/>
      </w:r>
    </w:p>
  </w:endnote>
  <w:endnote w:type="continuationSeparator" w:id="0">
    <w:p w:rsidR="00917C93" w:rsidRDefault="00917C93" w:rsidP="0038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C93" w:rsidRDefault="00917C93" w:rsidP="003823DE">
      <w:r>
        <w:separator/>
      </w:r>
    </w:p>
  </w:footnote>
  <w:footnote w:type="continuationSeparator" w:id="0">
    <w:p w:rsidR="00917C93" w:rsidRDefault="00917C93" w:rsidP="00382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4AA4C9D"/>
    <w:multiLevelType w:val="singleLevel"/>
    <w:tmpl w:val="B4AA4C9D"/>
    <w:lvl w:ilvl="0">
      <w:start w:val="1"/>
      <w:numFmt w:val="decimal"/>
      <w:suff w:val="nothing"/>
      <w:lvlText w:val="（%1）"/>
      <w:lvlJc w:val="left"/>
    </w:lvl>
  </w:abstractNum>
  <w:abstractNum w:abstractNumId="1">
    <w:nsid w:val="0F5B56D2"/>
    <w:multiLevelType w:val="hybridMultilevel"/>
    <w:tmpl w:val="287C8E56"/>
    <w:lvl w:ilvl="0" w:tplc="8696B7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662F4"/>
    <w:multiLevelType w:val="hybridMultilevel"/>
    <w:tmpl w:val="B54A6C70"/>
    <w:lvl w:ilvl="0" w:tplc="4F54CA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24F303"/>
    <w:multiLevelType w:val="singleLevel"/>
    <w:tmpl w:val="6624F303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C020B"/>
    <w:rsid w:val="000B698C"/>
    <w:rsid w:val="00132CA4"/>
    <w:rsid w:val="001A729F"/>
    <w:rsid w:val="001B7E6F"/>
    <w:rsid w:val="001F6DCA"/>
    <w:rsid w:val="002F0FF6"/>
    <w:rsid w:val="003823DE"/>
    <w:rsid w:val="003F6D19"/>
    <w:rsid w:val="004565C9"/>
    <w:rsid w:val="004A5D31"/>
    <w:rsid w:val="005B51B6"/>
    <w:rsid w:val="005B6814"/>
    <w:rsid w:val="00620573"/>
    <w:rsid w:val="00634996"/>
    <w:rsid w:val="00772DD4"/>
    <w:rsid w:val="008911FD"/>
    <w:rsid w:val="008A56AD"/>
    <w:rsid w:val="00902E08"/>
    <w:rsid w:val="00917C93"/>
    <w:rsid w:val="00920B30"/>
    <w:rsid w:val="009A12E2"/>
    <w:rsid w:val="009A5256"/>
    <w:rsid w:val="009F06A5"/>
    <w:rsid w:val="009F5AE4"/>
    <w:rsid w:val="00A86CE8"/>
    <w:rsid w:val="00A90A09"/>
    <w:rsid w:val="00A9565B"/>
    <w:rsid w:val="00AE1854"/>
    <w:rsid w:val="00B44C66"/>
    <w:rsid w:val="00B722F3"/>
    <w:rsid w:val="00BB1C81"/>
    <w:rsid w:val="00CF278C"/>
    <w:rsid w:val="00DB7F46"/>
    <w:rsid w:val="00DE6D9A"/>
    <w:rsid w:val="00FC0CCF"/>
    <w:rsid w:val="00FD06D4"/>
    <w:rsid w:val="013C541E"/>
    <w:rsid w:val="01AB409F"/>
    <w:rsid w:val="02B41B32"/>
    <w:rsid w:val="090F1457"/>
    <w:rsid w:val="109D5149"/>
    <w:rsid w:val="1D4D7E30"/>
    <w:rsid w:val="21327220"/>
    <w:rsid w:val="24405E7C"/>
    <w:rsid w:val="287E2216"/>
    <w:rsid w:val="2A1E2086"/>
    <w:rsid w:val="2B2349FB"/>
    <w:rsid w:val="2D122713"/>
    <w:rsid w:val="384C020B"/>
    <w:rsid w:val="3ED62062"/>
    <w:rsid w:val="423157AB"/>
    <w:rsid w:val="4C630C9D"/>
    <w:rsid w:val="5C4F173A"/>
    <w:rsid w:val="5D5F1565"/>
    <w:rsid w:val="63AF3BF2"/>
    <w:rsid w:val="666E5CA6"/>
    <w:rsid w:val="67BC3E78"/>
    <w:rsid w:val="6D535020"/>
    <w:rsid w:val="7E2C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B9FBD83-0C84-4D3A-B4E4-BB1DAA92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82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823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82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823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620573"/>
    <w:rPr>
      <w:sz w:val="18"/>
      <w:szCs w:val="18"/>
    </w:rPr>
  </w:style>
  <w:style w:type="character" w:customStyle="1" w:styleId="Char1">
    <w:name w:val="批注框文本 Char"/>
    <w:basedOn w:val="a0"/>
    <w:link w:val="a5"/>
    <w:rsid w:val="0062057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1B7E6F"/>
    <w:rPr>
      <w:color w:val="808080"/>
    </w:rPr>
  </w:style>
  <w:style w:type="paragraph" w:styleId="a7">
    <w:name w:val="List Paragraph"/>
    <w:basedOn w:val="a"/>
    <w:uiPriority w:val="99"/>
    <w:rsid w:val="001A72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66" Type="http://schemas.openxmlformats.org/officeDocument/2006/relationships/image" Target="media/image30.png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png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png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176</TotalTime>
  <Pages>1</Pages>
  <Words>888</Words>
  <Characters>1039</Characters>
  <Application>Microsoft Office Word</Application>
  <DocSecurity>0</DocSecurity>
  <Lines>129</Lines>
  <Paragraphs>175</Paragraphs>
  <ScaleCrop>false</ScaleCrop>
  <Company>P R C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风凌长空千载云</dc:creator>
  <cp:lastModifiedBy>acer</cp:lastModifiedBy>
  <cp:revision>16</cp:revision>
  <dcterms:created xsi:type="dcterms:W3CDTF">2018-07-24T12:50:00Z</dcterms:created>
  <dcterms:modified xsi:type="dcterms:W3CDTF">2018-07-25T07:11:00Z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